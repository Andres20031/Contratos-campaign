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703E" w:rsidR="00E640E6" w:rsidP="00BF36F2" w:rsidRDefault="00E640E6" w14:paraId="7D864DFC" w14:textId="77777777">
      <w:pPr>
        <w:pStyle w:val="Cuerpo"/>
        <w:ind w:left="144"/>
        <w:jc w:val="center"/>
        <w:rPr>
          <w:rFonts w:ascii="Calibri" w:hAnsi="Calibri" w:cs="Calibri"/>
          <w:b/>
          <w:bCs/>
          <w:sz w:val="22"/>
          <w:szCs w:val="22"/>
          <w:lang w:val="es-ES"/>
        </w:rPr>
      </w:pP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COMPROMISO DE COLABORACIÓN PARA</w:t>
      </w:r>
    </w:p>
    <w:p w:rsidRPr="0042703E" w:rsidR="00E640E6" w:rsidP="00BF36F2" w:rsidRDefault="00E640E6" w14:paraId="246AB615" w14:textId="45421960">
      <w:pPr>
        <w:pStyle w:val="Cuerpo"/>
        <w:ind w:left="144"/>
        <w:jc w:val="center"/>
        <w:rPr>
          <w:rFonts w:ascii="Calibri" w:hAnsi="Calibri" w:cs="Calibri"/>
          <w:b/>
          <w:bCs/>
          <w:sz w:val="22"/>
          <w:szCs w:val="22"/>
          <w:lang w:val="es-ES"/>
        </w:rPr>
      </w:pP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Y AUTORIZACIÓN PARA EL USO DE IMAGEN</w:t>
      </w:r>
    </w:p>
    <w:p w:rsidRPr="0042703E" w:rsidR="00E640E6" w:rsidP="00BF36F2" w:rsidRDefault="00E640E6" w14:paraId="4FE792E6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640E6" w:rsidP="00BF36F2" w:rsidRDefault="00E640E6" w14:paraId="0A372D35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640E6" w:rsidP="00BF36F2" w:rsidRDefault="00DB3052" w14:paraId="6516B1E7" w14:textId="1D188592">
      <w:pPr>
        <w:pStyle w:val="Cuerpo"/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PARTES INVOLUCRADAS</w:t>
      </w:r>
    </w:p>
    <w:p w:rsidRPr="0042703E" w:rsidR="00BF36F2" w:rsidP="00BF36F2" w:rsidRDefault="00BF36F2" w14:paraId="44FA363B" w14:textId="77777777">
      <w:pPr>
        <w:pStyle w:val="Cuerpo"/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</w:pPr>
    </w:p>
    <w:p w:rsidRPr="0042703E" w:rsidR="00BF36F2" w:rsidP="00BF36F2" w:rsidRDefault="00BF36F2" w14:paraId="3DCDE2C8" w14:textId="45E252C5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42703E">
        <w:rPr>
          <w:rFonts w:ascii="Calibri" w:hAnsi="Calibri" w:cs="Calibri"/>
          <w:b/>
          <w:bCs/>
          <w:sz w:val="22"/>
          <w:szCs w:val="22"/>
        </w:rPr>
        <w:t>The</w:t>
      </w:r>
      <w:proofErr w:type="spellEnd"/>
      <w:r w:rsidRPr="0042703E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2703E">
        <w:rPr>
          <w:rFonts w:ascii="Calibri" w:hAnsi="Calibri" w:cs="Calibri"/>
          <w:b/>
          <w:bCs/>
          <w:sz w:val="22"/>
          <w:szCs w:val="22"/>
        </w:rPr>
        <w:t>Prism</w:t>
      </w:r>
      <w:proofErr w:type="spellEnd"/>
      <w:r w:rsidRPr="0042703E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2703E">
        <w:rPr>
          <w:rFonts w:ascii="Calibri" w:hAnsi="Calibri" w:cs="Calibri"/>
          <w:b/>
          <w:bCs/>
          <w:sz w:val="22"/>
          <w:szCs w:val="22"/>
        </w:rPr>
        <w:t>Group</w:t>
      </w:r>
      <w:proofErr w:type="spellEnd"/>
      <w:r w:rsidRPr="0042703E">
        <w:rPr>
          <w:rFonts w:ascii="Calibri" w:hAnsi="Calibri" w:cs="Calibri"/>
          <w:b/>
          <w:bCs/>
          <w:sz w:val="22"/>
          <w:szCs w:val="22"/>
        </w:rPr>
        <w:t xml:space="preserve">, Inc., </w:t>
      </w:r>
      <w:r w:rsidRPr="0042703E">
        <w:rPr>
          <w:rFonts w:ascii="Calibri" w:hAnsi="Calibri" w:cs="Calibri"/>
          <w:sz w:val="22"/>
          <w:szCs w:val="22"/>
        </w:rPr>
        <w:t>en adelante indistintamente,</w:t>
      </w:r>
      <w:r w:rsidRPr="0042703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2703E">
        <w:rPr>
          <w:rFonts w:ascii="Calibri" w:hAnsi="Calibri" w:cs="Calibri"/>
          <w:b/>
          <w:bCs/>
          <w:sz w:val="22"/>
          <w:szCs w:val="22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</w:rPr>
        <w:t>PRISM</w:t>
      </w:r>
      <w:r w:rsidR="0042703E">
        <w:rPr>
          <w:rFonts w:ascii="Calibri" w:hAnsi="Calibri" w:cs="Calibri"/>
          <w:b/>
          <w:bCs/>
          <w:sz w:val="22"/>
          <w:szCs w:val="22"/>
        </w:rPr>
        <w:t>’</w:t>
      </w:r>
      <w:r w:rsidRPr="0042703E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42703E">
        <w:rPr>
          <w:rFonts w:ascii="Calibri" w:hAnsi="Calibri" w:cs="Calibri"/>
          <w:sz w:val="22"/>
          <w:szCs w:val="22"/>
        </w:rPr>
        <w:t xml:space="preserve">Rol Único Tributario número 90-0923495, representada legalmente por la señora Julissa Nova, con domicilio en 11370 NW 61st. Doral, Florida 33178, </w:t>
      </w:r>
    </w:p>
    <w:p w:rsidRPr="0042703E" w:rsidR="00BF36F2" w:rsidP="00BF36F2" w:rsidRDefault="00BF36F2" w14:paraId="1E81DB90" w14:textId="77777777">
      <w:pPr>
        <w:jc w:val="both"/>
        <w:rPr>
          <w:rFonts w:ascii="Calibri" w:hAnsi="Calibri" w:cs="Calibri"/>
          <w:sz w:val="22"/>
          <w:szCs w:val="22"/>
        </w:rPr>
      </w:pPr>
    </w:p>
    <w:p w:rsidRPr="0042703E" w:rsidR="00BF36F2" w:rsidP="059E3850" w:rsidRDefault="00BF36F2" w14:paraId="541B7E6C" w14:textId="2C0EA6EB">
      <w:pPr>
        <w:pStyle w:val="Cuerpo"/>
        <w:rPr>
          <w:rFonts w:ascii="Calibri" w:hAnsi="Calibri" w:eastAsia="Times New Roman" w:cs="Calibri"/>
          <w:b w:val="1"/>
          <w:bCs w:val="1"/>
          <w:sz w:val="22"/>
          <w:szCs w:val="22"/>
          <w:lang w:val="es-ES"/>
        </w:rPr>
      </w:pPr>
      <w:r w:rsidRPr="059E3850" w:rsidR="00BF36F2">
        <w:rPr>
          <w:rFonts w:ascii="Calibri" w:hAnsi="Calibri" w:cs="Calibri"/>
          <w:sz w:val="22"/>
          <w:szCs w:val="22"/>
          <w:lang w:val="es-ES"/>
        </w:rPr>
        <w:t xml:space="preserve">y </w:t>
      </w:r>
      <w:r w:rsidRPr="059E3850" w:rsidR="00BF36F2">
        <w:rPr>
          <w:rStyle w:val="ui-provider"/>
          <w:rFonts w:ascii="Calibri" w:hAnsi="Calibri" w:cs="Calibri"/>
          <w:sz w:val="22"/>
          <w:szCs w:val="22"/>
          <w:lang w:val="es-ES"/>
        </w:rPr>
        <w:t>[</w:t>
      </w:r>
      <w:r w:rsidRPr="059E3850" w:rsidR="00BF36F2">
        <w:rPr>
          <w:rStyle w:val="ui-provider"/>
          <w:rFonts w:ascii="Calibri" w:hAnsi="Calibri" w:cs="Calibri"/>
          <w:sz w:val="22"/>
          <w:szCs w:val="22"/>
          <w:highlight w:val="yellow"/>
          <w:lang w:val="es-ES"/>
        </w:rPr>
        <w:t>NOMBRE DEL INFLUENCER</w:t>
      </w:r>
      <w:r w:rsidRPr="059E3850" w:rsidR="00BF36F2">
        <w:rPr>
          <w:rStyle w:val="ui-provider"/>
          <w:rFonts w:ascii="Calibri" w:hAnsi="Calibri" w:cs="Calibri"/>
          <w:sz w:val="22"/>
          <w:szCs w:val="22"/>
          <w:lang w:val="es-ES"/>
        </w:rPr>
        <w:t>]</w:t>
      </w:r>
      <w:r w:rsidRPr="059E3850" w:rsidR="00BF36F2">
        <w:rPr>
          <w:rFonts w:ascii="Calibri" w:hAnsi="Calibri" w:cs="Calibri"/>
          <w:sz w:val="22"/>
          <w:szCs w:val="22"/>
          <w:lang w:val="es-ES"/>
        </w:rPr>
        <w:t xml:space="preserve">, en adelante e indistintamente el/la </w:t>
      </w:r>
      <w:r w:rsidRPr="059E3850"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59E3850" w:rsidR="00BF36F2">
        <w:rPr>
          <w:rFonts w:ascii="Calibri" w:hAnsi="Calibri" w:cs="Calibri"/>
          <w:b w:val="1"/>
          <w:bCs w:val="1"/>
          <w:sz w:val="22"/>
          <w:szCs w:val="22"/>
          <w:lang w:val="es-ES"/>
        </w:rPr>
        <w:t>INFLUENCER</w:t>
      </w:r>
      <w:r w:rsidRPr="059E3850"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59E3850" w:rsidR="00BF36F2">
        <w:rPr>
          <w:rFonts w:ascii="Calibri" w:hAnsi="Calibri" w:cs="Calibri"/>
          <w:sz w:val="22"/>
          <w:szCs w:val="22"/>
          <w:lang w:val="es-ES"/>
        </w:rPr>
        <w:t xml:space="preserve">, documento de identidad </w:t>
      </w:r>
      <w:r w:rsidRPr="059E3850" w:rsidR="00BF36F2">
        <w:rPr>
          <w:rFonts w:ascii="Calibri" w:hAnsi="Calibri" w:cs="Calibri"/>
          <w:sz w:val="22"/>
          <w:szCs w:val="22"/>
          <w:lang w:val="es-ES"/>
        </w:rPr>
        <w:t>Nº</w:t>
      </w:r>
      <w:r w:rsidRPr="059E3850" w:rsidR="00BF36F2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59E3850" w:rsidR="00BF36F2">
        <w:rPr>
          <w:rStyle w:val="ui-provider"/>
          <w:rFonts w:ascii="Calibri" w:hAnsi="Calibri" w:cs="Calibri"/>
          <w:sz w:val="22"/>
          <w:szCs w:val="22"/>
          <w:lang w:val="es-ES"/>
        </w:rPr>
        <w:t>[</w:t>
      </w:r>
      <w:r w:rsidRPr="059E3850" w:rsidR="00BF36F2">
        <w:rPr>
          <w:rStyle w:val="ui-provider"/>
          <w:rFonts w:ascii="Calibri" w:hAnsi="Calibri" w:cs="Calibri"/>
          <w:sz w:val="22"/>
          <w:szCs w:val="22"/>
          <w:highlight w:val="yellow"/>
          <w:lang w:val="es-ES"/>
        </w:rPr>
        <w:t>NÚMERO DEL DOCUMENTO DE IDENTIDAD</w:t>
      </w:r>
      <w:r w:rsidRPr="059E3850" w:rsidR="00BF36F2">
        <w:rPr>
          <w:rStyle w:val="ui-provider"/>
          <w:rFonts w:ascii="Calibri" w:hAnsi="Calibri" w:cs="Calibri"/>
          <w:sz w:val="22"/>
          <w:szCs w:val="22"/>
          <w:lang w:val="es-ES"/>
        </w:rPr>
        <w:t>]</w:t>
      </w:r>
      <w:r w:rsidRPr="059E3850" w:rsidR="00BF36F2">
        <w:rPr>
          <w:rFonts w:ascii="Calibri" w:hAnsi="Calibri" w:cs="Calibri"/>
          <w:sz w:val="22"/>
          <w:szCs w:val="22"/>
          <w:lang w:val="es-ES"/>
        </w:rPr>
        <w:t xml:space="preserve">, con domicilio en esta ciudad, </w:t>
      </w:r>
      <w:r w:rsidRPr="059E3850" w:rsidR="00BF36F2">
        <w:rPr>
          <w:rStyle w:val="ui-provider"/>
          <w:rFonts w:ascii="Calibri" w:hAnsi="Calibri" w:cs="Calibri"/>
          <w:sz w:val="22"/>
          <w:szCs w:val="22"/>
          <w:highlight w:val="yellow"/>
          <w:lang w:val="es-ES"/>
        </w:rPr>
        <w:t>[DIRECCIÓN COMPLETA]</w:t>
      </w:r>
      <w:r w:rsidRPr="059E3850" w:rsidR="00BF36F2">
        <w:rPr>
          <w:rStyle w:val="ui-provider"/>
          <w:rFonts w:ascii="Calibri" w:hAnsi="Calibri" w:cs="Calibri"/>
          <w:sz w:val="22"/>
          <w:szCs w:val="22"/>
          <w:lang w:val="es-ES"/>
        </w:rPr>
        <w:t>.</w:t>
      </w:r>
    </w:p>
    <w:p w:rsidRPr="0042703E" w:rsidR="00BF36F2" w:rsidP="059E3850" w:rsidRDefault="00BF36F2" w14:paraId="5D8A0637" w14:textId="1F99EB8A">
      <w:pPr>
        <w:jc w:val="both"/>
        <w:rPr>
          <w:rFonts w:ascii="Calibri" w:hAnsi="Calibri" w:eastAsia="Times New Roman" w:cs="Calibri"/>
          <w:b w:val="1"/>
          <w:bCs w:val="1"/>
          <w:sz w:val="22"/>
          <w:szCs w:val="22"/>
          <w:bdr w:val="none" w:color="auto" w:sz="0" w:space="0"/>
          <w:lang w:val="es-ES"/>
        </w:rPr>
      </w:pPr>
    </w:p>
    <w:p w:rsidRPr="00E640E6" w:rsidR="00DB3052" w:rsidP="00BF36F2" w:rsidRDefault="00BF36F2" w14:paraId="4E1E1250" w14:textId="01B10539">
      <w:pPr>
        <w:jc w:val="both"/>
        <w:rPr>
          <w:rFonts w:ascii="Calibri" w:hAnsi="Calibri" w:cs="Calibri"/>
          <w:sz w:val="22"/>
          <w:szCs w:val="22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PERÍODO DEL ACUERDO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</w:rPr>
        <w:t xml:space="preserve"> </w:t>
      </w:r>
    </w:p>
    <w:p w:rsidRPr="0042703E" w:rsidR="00E640E6" w:rsidP="00BF36F2" w:rsidRDefault="00DB3052" w14:paraId="0DAD4545" w14:textId="4AA64984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Este acuerdo tiene una vigencia de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número en letras (número)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meses.</w:t>
      </w:r>
    </w:p>
    <w:p w:rsidRPr="0042703E" w:rsidR="00BF36F2" w:rsidP="00BF36F2" w:rsidRDefault="00BF36F2" w14:paraId="3FBE4B36" w14:textId="77777777">
      <w:pPr>
        <w:pStyle w:val="Cuerpo"/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</w:pPr>
    </w:p>
    <w:p w:rsidRPr="00E640E6" w:rsidR="00E640E6" w:rsidP="00BF36F2" w:rsidRDefault="00E640E6" w14:paraId="387E4324" w14:textId="1DEA474E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Fecha de Inicio:</w:t>
      </w:r>
      <w:r w:rsidRPr="0042703E" w:rsidR="00DB3052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[</w:t>
      </w:r>
      <w:proofErr w:type="spellStart"/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dia</w:t>
      </w:r>
      <w:proofErr w:type="spellEnd"/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 xml:space="preserve"> de 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[mes]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 xml:space="preserve"> de [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año]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>.</w:t>
      </w:r>
    </w:p>
    <w:p w:rsidRPr="0042703E" w:rsidR="00E640E6" w:rsidP="00BF36F2" w:rsidRDefault="00E640E6" w14:paraId="5EE28FFF" w14:textId="1A7412B2">
      <w:pPr>
        <w:pStyle w:val="Cuerpo"/>
        <w:rPr>
          <w:rFonts w:ascii="Calibri" w:hAnsi="Calibri" w:cs="Calibri"/>
          <w:sz w:val="22"/>
          <w:szCs w:val="22"/>
          <w:lang w:val="es-ES"/>
        </w:rPr>
      </w:pP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Fecha de Finalización: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[</w:t>
      </w:r>
      <w:proofErr w:type="spellStart"/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dia</w:t>
      </w:r>
      <w:proofErr w:type="spellEnd"/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 xml:space="preserve"> de 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[mes]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 xml:space="preserve"> de [</w:t>
      </w:r>
      <w:r w:rsidRPr="0042703E" w:rsidR="00DB3052">
        <w:rPr>
          <w:rFonts w:ascii="Calibri" w:hAnsi="Calibri" w:cs="Calibri"/>
          <w:sz w:val="22"/>
          <w:szCs w:val="22"/>
          <w:highlight w:val="yellow"/>
          <w:lang w:val="es-ES"/>
        </w:rPr>
        <w:t>año]</w:t>
      </w:r>
      <w:r w:rsidRPr="0042703E" w:rsidR="00DB3052">
        <w:rPr>
          <w:rFonts w:ascii="Calibri" w:hAnsi="Calibri" w:cs="Calibri"/>
          <w:sz w:val="22"/>
          <w:szCs w:val="22"/>
          <w:lang w:val="es-ES"/>
        </w:rPr>
        <w:t>.</w:t>
      </w:r>
    </w:p>
    <w:p w:rsidRPr="0042703E" w:rsidR="00DB3052" w:rsidP="00BF36F2" w:rsidRDefault="00DB3052" w14:paraId="2514DE28" w14:textId="77777777">
      <w:pPr>
        <w:pStyle w:val="Cuerpo"/>
        <w:ind w:left="144"/>
        <w:rPr>
          <w:rFonts w:ascii="Calibri" w:hAnsi="Calibri" w:cs="Calibri"/>
          <w:sz w:val="22"/>
          <w:szCs w:val="22"/>
          <w:lang w:val="es-ES"/>
        </w:rPr>
      </w:pPr>
    </w:p>
    <w:p w:rsidRPr="0042703E" w:rsidR="00BF36F2" w:rsidP="00BF36F2" w:rsidRDefault="00DB3052" w14:paraId="6411E77B" w14:textId="77777777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TÉRMINOS Y CONDICIONES</w:t>
      </w:r>
    </w:p>
    <w:p w:rsidRPr="0042703E" w:rsidR="00D447CB" w:rsidP="00BF36F2" w:rsidRDefault="00F23D74" w14:paraId="54A356EE" w14:textId="46DB7E01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Este acuerdo se realiza por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INTERCAMBIO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– el/la </w:t>
      </w:r>
      <w:r w:rsidRP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recibirá productos en especie para su promoción en las redes sociales durante el periodo especificado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–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bajo las consideraciones indicadas a continuación:</w:t>
      </w:r>
    </w:p>
    <w:p w:rsidRPr="0042703E" w:rsidR="00DB3052" w:rsidP="00BF36F2" w:rsidRDefault="00DB3052" w14:paraId="1AC44C5D" w14:textId="77777777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640E6" w:rsidP="008C16CB" w:rsidRDefault="00E640E6" w14:paraId="08051407" w14:textId="407D1CBD">
      <w:pPr>
        <w:pStyle w:val="Cuerpo"/>
        <w:numPr>
          <w:ilvl w:val="0"/>
          <w:numId w:val="4"/>
        </w:numPr>
        <w:ind w:left="360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Objetivo de la Colaboración: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011FF4" w:rsidP="00BF36F2" w:rsidRDefault="0042703E" w14:paraId="62F60BC2" w14:textId="00A62606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B3052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en representación de su cliente </w:t>
      </w:r>
      <w:r w:rsidRPr="0042703E" w:rsidR="00DB3052">
        <w:rPr>
          <w:rFonts w:ascii="Calibri" w:hAnsi="Calibri" w:cs="Calibri"/>
          <w:bCs/>
          <w:sz w:val="22"/>
          <w:szCs w:val="22"/>
          <w:highlight w:val="yellow"/>
          <w:lang w:val="es-ES"/>
        </w:rPr>
        <w:t>[NOMBRE CLIENTE]</w:t>
      </w:r>
      <w:r w:rsidRPr="0042703E" w:rsidR="00DB3052">
        <w:rPr>
          <w:rFonts w:ascii="Calibri" w:hAnsi="Calibri" w:eastAsia="Calibri" w:cs="Calibri"/>
          <w:bCs/>
          <w:sz w:val="22"/>
          <w:szCs w:val="22"/>
          <w:lang w:val="es-ES"/>
        </w:rPr>
        <w:t>,</w:t>
      </w:r>
      <w:r w:rsidRPr="0042703E" w:rsidR="00DB3052">
        <w:rPr>
          <w:rFonts w:ascii="Calibri" w:hAnsi="Calibri" w:eastAsia="Calibri" w:cs="Calibri"/>
          <w:sz w:val="22"/>
          <w:szCs w:val="22"/>
          <w:lang w:val="es-ES"/>
        </w:rPr>
        <w:t xml:space="preserve"> en adelante indistintamente el </w:t>
      </w:r>
      <w:r>
        <w:rPr>
          <w:rFonts w:ascii="Calibri" w:hAnsi="Calibri" w:eastAsia="Calibri" w:cs="Calibri"/>
          <w:sz w:val="22"/>
          <w:szCs w:val="22"/>
          <w:lang w:val="es-ES"/>
        </w:rPr>
        <w:t>‘</w:t>
      </w:r>
      <w:r w:rsidRPr="0042703E" w:rsidR="00DB3052">
        <w:rPr>
          <w:rFonts w:ascii="Calibri" w:hAnsi="Calibri" w:eastAsia="Calibri" w:cs="Calibri"/>
          <w:b/>
          <w:bCs/>
          <w:sz w:val="22"/>
          <w:szCs w:val="22"/>
          <w:lang w:val="es-ES"/>
        </w:rPr>
        <w:t>CLIENTE</w:t>
      </w:r>
      <w:r>
        <w:rPr>
          <w:rFonts w:ascii="Calibri" w:hAnsi="Calibri" w:eastAsia="Calibri" w:cs="Calibri"/>
          <w:sz w:val="22"/>
          <w:szCs w:val="22"/>
          <w:lang w:val="es-ES"/>
        </w:rPr>
        <w:t>’</w:t>
      </w:r>
      <w:r w:rsidRPr="0042703E" w:rsidR="00DB3052">
        <w:rPr>
          <w:rFonts w:ascii="Calibri" w:hAnsi="Calibri" w:eastAsia="Calibri" w:cs="Calibri"/>
          <w:sz w:val="22"/>
          <w:szCs w:val="22"/>
          <w:lang w:val="es-ES"/>
        </w:rPr>
        <w:t xml:space="preserve">, establece un 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acuerdo de colaboración con el/la </w:t>
      </w:r>
      <w:r>
        <w:rPr>
          <w:rFonts w:ascii="Calibri" w:hAnsi="Calibri" w:cs="Calibri"/>
          <w:sz w:val="22"/>
          <w:szCs w:val="22"/>
          <w:lang w:val="es-ES"/>
        </w:rPr>
        <w:t>‘</w:t>
      </w:r>
      <w:r w:rsidRPr="0042703E" w:rsidR="00DB3052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>
        <w:rPr>
          <w:rFonts w:ascii="Calibri" w:hAnsi="Calibri" w:cs="Calibri"/>
          <w:sz w:val="22"/>
          <w:szCs w:val="22"/>
          <w:lang w:val="es-ES"/>
        </w:rPr>
        <w:t>’</w:t>
      </w:r>
      <w:r w:rsidRPr="0042703E" w:rsidR="00011FF4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para que éste(a) le preste sus servicios como influenciador/a de la marca “</w:t>
      </w:r>
      <w:r w:rsidRPr="0042703E" w:rsidR="00DB3052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[ESPECIFICAR PRODUCTO O MARCA]”,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en la generación de contenidos, sean publicitarios, de </w:t>
      </w:r>
      <w:r w:rsidRPr="0042703E" w:rsidR="00011FF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marketing o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de </w:t>
      </w:r>
      <w:r w:rsidRPr="0042703E" w:rsidR="00BF36F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otra índole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con el objeto de ser usados en RRSS, para visibilizar y promocionar la campaña </w:t>
      </w:r>
      <w:r w:rsidRPr="0042703E" w:rsidR="00DB3052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“[NOMBRE DE LA CAMPANA]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” en adelante la </w:t>
      </w:r>
      <w: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B3052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CAMPAÑA</w:t>
      </w:r>
      <w: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DB3052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.  </w:t>
      </w:r>
    </w:p>
    <w:p w:rsidRPr="0042703E" w:rsidR="0053712C" w:rsidP="00BF36F2" w:rsidRDefault="0053712C" w14:paraId="7670F6C4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D447CB" w:rsidP="008C16CB" w:rsidRDefault="00D447CB" w14:paraId="23D5F019" w14:textId="77777777">
      <w:pPr>
        <w:pStyle w:val="Cuerpo"/>
        <w:numPr>
          <w:ilvl w:val="0"/>
          <w:numId w:val="4"/>
        </w:numPr>
        <w:rPr>
          <w:rFonts w:ascii="Calibri" w:hAnsi="Calibri" w:eastAsia="Calibri" w:cs="Calibri"/>
          <w:b/>
          <w:bCs/>
          <w:sz w:val="22"/>
          <w:szCs w:val="22"/>
          <w:lang w:val="es-ES"/>
        </w:rPr>
      </w:pPr>
      <w:r w:rsidRPr="0042703E">
        <w:rPr>
          <w:rFonts w:ascii="Calibri" w:hAnsi="Calibri" w:eastAsia="Calibri" w:cs="Calibri"/>
          <w:b/>
          <w:bCs/>
          <w:sz w:val="22"/>
          <w:szCs w:val="22"/>
          <w:lang w:val="es-ES"/>
        </w:rPr>
        <w:t>Compensación:</w:t>
      </w:r>
    </w:p>
    <w:p w:rsidRPr="0042703E" w:rsidR="00D447CB" w:rsidP="00BF36F2" w:rsidRDefault="00D447CB" w14:paraId="6168BB0F" w14:textId="21B23922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Este acuerdo de colaboración, con todas las condiciones estipuladas, se efectúa a título gratuito, lo que quiere decir que el/la </w:t>
      </w:r>
      <w:r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no ha recibido, ni recibirá, ni podrá solicitar a futuro prestación alguna por concepto de los servicios acordados en este documento. </w:t>
      </w:r>
    </w:p>
    <w:p w:rsidRPr="0042703E" w:rsidR="00F23D74" w:rsidP="00BF36F2" w:rsidRDefault="00F23D74" w14:paraId="702A2860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F23D74" w:rsidP="00F23D74" w:rsidRDefault="00F23D74" w14:paraId="7723E38E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En ninguna circunstancia se entenderá este acuerdo como de naturaleza laboral, por lo cual el/la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'INFLUENCER'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reconoce que esta relación no genera derechos laborales de ningún tipo, de tal forma que no tendrá derecho a exigir ningún beneficio de índole laboral derivado de la ejecución del presente acuerdo.</w:t>
      </w:r>
    </w:p>
    <w:p w:rsidRPr="0042703E" w:rsidR="00D447CB" w:rsidP="00F23D74" w:rsidRDefault="00D447CB" w14:paraId="09DD0F56" w14:textId="1C5BEA1B">
      <w:pPr>
        <w:pStyle w:val="Cuerpo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D447CB" w:rsidP="00F23D74" w:rsidRDefault="00E52328" w14:paraId="38FBA81B" w14:textId="6736F67F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M’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entregará </w:t>
      </w:r>
      <w:r w:rsidRPr="0042703E" w:rsidR="00D447CB">
        <w:rPr>
          <w:rFonts w:ascii="Calibri" w:hAnsi="Calibri" w:cs="Calibri"/>
          <w:sz w:val="22"/>
          <w:szCs w:val="22"/>
          <w:lang w:val="es-ES"/>
        </w:rPr>
        <w:t xml:space="preserve">a </w:t>
      </w:r>
      <w:proofErr w:type="spellStart"/>
      <w:r w:rsidRPr="0042703E" w:rsidR="00D447CB">
        <w:rPr>
          <w:rFonts w:ascii="Calibri" w:hAnsi="Calibri" w:cs="Calibri"/>
          <w:sz w:val="22"/>
          <w:szCs w:val="22"/>
          <w:lang w:val="es-ES"/>
        </w:rPr>
        <w:t>el</w:t>
      </w:r>
      <w:proofErr w:type="spellEnd"/>
      <w:r w:rsidRPr="0042703E" w:rsidR="00D447CB">
        <w:rPr>
          <w:rFonts w:ascii="Calibri" w:hAnsi="Calibri" w:cs="Calibri"/>
          <w:sz w:val="22"/>
          <w:szCs w:val="22"/>
          <w:lang w:val="es-ES"/>
        </w:rPr>
        <w:t xml:space="preserve">/la </w:t>
      </w:r>
      <w:r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 w:rsidR="00D447CB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 w:rsidR="00D447CB">
        <w:rPr>
          <w:rFonts w:ascii="Calibri" w:hAnsi="Calibri" w:cs="Calibri"/>
          <w:sz w:val="22"/>
          <w:szCs w:val="22"/>
          <w:lang w:val="es-ES"/>
        </w:rPr>
        <w:t xml:space="preserve"> en compensación por sus servicios,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un dispositivo </w:t>
      </w:r>
      <w:r w:rsidRPr="0042703E" w:rsidR="00D447CB">
        <w:rPr>
          <w:rFonts w:ascii="Calibri" w:hAnsi="Calibri" w:cs="Calibri"/>
          <w:bCs/>
          <w:sz w:val="22"/>
          <w:szCs w:val="22"/>
          <w:highlight w:val="yellow"/>
          <w:lang w:val="es-ES"/>
        </w:rPr>
        <w:t>[ESPECIFICAR MODELO Y MARCA]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para su uso personal.</w:t>
      </w:r>
    </w:p>
    <w:p w:rsidRPr="0042703E" w:rsidR="00E52328" w:rsidP="006D6E08" w:rsidRDefault="00E52328" w14:paraId="0DF2ACBD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52328" w:rsidP="00F23D74" w:rsidRDefault="00E52328" w14:paraId="7F0F19A5" w14:textId="2D61BBFE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cs="Calibri"/>
          <w:sz w:val="22"/>
          <w:szCs w:val="22"/>
          <w:lang w:val="es-ES"/>
        </w:rPr>
        <w:t xml:space="preserve">El/la </w:t>
      </w:r>
      <w:r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entiende que, una vez recibido el dispositivo, como parte de la compensación por la generación de contenidos especificados en este acuerdo, el/ella será responsable ante cualquier daño, robo o pérdida </w:t>
      </w:r>
      <w:proofErr w:type="gram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del mismo</w:t>
      </w:r>
      <w:proofErr w:type="gram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. Por lo que asume el compromiso de que, en cualquiera de las eventualidades mencionadas anteriormente, continuar generando el contenido acordado en este acuerdo. De igual forma, en caso de robo o pérdida, 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el/la </w:t>
      </w:r>
      <w:r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se compromete a compartir con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PRISM’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 reporte policial o documento similar firmado por las autoridades competentes, como evidencia de los hechos.</w:t>
      </w:r>
    </w:p>
    <w:p w:rsidRPr="0042703E" w:rsidR="00D447CB" w:rsidP="00BF36F2" w:rsidRDefault="00D447CB" w14:paraId="36991A3A" w14:textId="77777777">
      <w:pPr>
        <w:pStyle w:val="Cuerpo"/>
        <w:ind w:left="144"/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</w:pPr>
    </w:p>
    <w:p w:rsidRPr="00E640E6" w:rsidR="002D3965" w:rsidP="008C16CB" w:rsidRDefault="002D3965" w14:paraId="61032894" w14:textId="628F92B2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Disponibilidad</w:t>
      </w: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: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53712C" w:rsidP="00BF36F2" w:rsidRDefault="0053712C" w14:paraId="7542FC63" w14:textId="337C1413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Durante el período de este acuerdo el/la </w:t>
      </w:r>
      <w:r w:rsid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 estará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a disposición de el </w:t>
      </w:r>
      <w:r w:rsid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para brindar comentarios y opiniones (testimoniales) que pueden ser utilizados en el desarrollo de contenidos promocionales o noticiosos. </w:t>
      </w:r>
    </w:p>
    <w:p w:rsidRPr="0042703E" w:rsidR="0053712C" w:rsidP="00BF36F2" w:rsidRDefault="0053712C" w14:paraId="1E8109D7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2D3965" w:rsidP="00794D84" w:rsidRDefault="0053712C" w14:paraId="6203AE78" w14:textId="682E2BFB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Además</w:t>
      </w:r>
      <w:r w:rsidRPr="0042703E" w:rsidR="00B30DEA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el/la </w:t>
      </w:r>
      <w:r w:rsidRPr="0042703E" w:rsidR="00F23D74">
        <w:rPr>
          <w:rFonts w:ascii="Calibri" w:hAnsi="Calibri" w:cs="Calibri"/>
          <w:sz w:val="22"/>
          <w:szCs w:val="22"/>
          <w:lang w:val="es-ES"/>
        </w:rPr>
        <w:t>‘</w:t>
      </w:r>
      <w:r w:rsidRPr="0042703E" w:rsidR="00B30DEA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 w:rsidR="00F23D74">
        <w:rPr>
          <w:rFonts w:ascii="Calibri" w:hAnsi="Calibri" w:cs="Calibri"/>
          <w:sz w:val="22"/>
          <w:szCs w:val="22"/>
          <w:lang w:val="es-ES"/>
        </w:rPr>
        <w:t>’</w:t>
      </w:r>
      <w:r w:rsidRPr="0042703E" w:rsidR="00B30DEA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estará dispuesto(a) a </w:t>
      </w:r>
      <w:r w:rsidRPr="0042703E">
        <w:rPr>
          <w:rStyle w:val="Ninguno"/>
          <w:rFonts w:ascii="Calibri" w:hAnsi="Calibri" w:cs="Calibri"/>
          <w:sz w:val="22"/>
          <w:szCs w:val="22"/>
          <w:lang w:val="es-ES"/>
        </w:rPr>
        <w:t>participar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y promover de forma activa las iniciativas desarrolladas por el 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B30DEA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asistiendo a </w:t>
      </w:r>
      <w:r w:rsidRPr="0042703E" w:rsidR="002D3965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al menos tres eventos locales</w:t>
      </w:r>
      <w:r w:rsidRPr="0042703E" w:rsidR="002D3965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(digitales o presenciales) que desarrolle</w:t>
      </w:r>
      <w:r w:rsidRPr="0042703E" w:rsidR="00B30DEA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el 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B30DEA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2D3965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durante el período de este acuerdo.</w:t>
      </w:r>
    </w:p>
    <w:p w:rsidRPr="0042703E" w:rsidR="0053712C" w:rsidP="00BF36F2" w:rsidRDefault="0053712C" w14:paraId="0DB0A7A5" w14:textId="77777777">
      <w:pPr>
        <w:pStyle w:val="Cuerpo"/>
        <w:ind w:left="144"/>
        <w:rPr>
          <w:rFonts w:ascii="Calibri" w:hAnsi="Calibri" w:eastAsia="Calibri" w:cs="Calibri"/>
          <w:sz w:val="22"/>
          <w:szCs w:val="22"/>
          <w:lang w:val="es-ES"/>
        </w:rPr>
      </w:pPr>
    </w:p>
    <w:p w:rsidRPr="00E640E6" w:rsidR="00011FF4" w:rsidP="008C16CB" w:rsidRDefault="0053712C" w14:paraId="064A26AD" w14:textId="415BAEF5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Generación de Contenidos</w:t>
      </w:r>
      <w:r w:rsidRPr="00E640E6" w:rsidR="00011FF4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:</w:t>
      </w:r>
      <w:r w:rsidRPr="00E640E6" w:rsidR="00011FF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53712C" w:rsidP="00BF36F2" w:rsidRDefault="00DB3052" w14:paraId="13AF9712" w14:textId="7578936E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Para estos efectos, la expresión “generación de contenidos”, en adelante indistintamente el 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MATERIAL</w:t>
      </w:r>
      <w:r w:rsidRPr="0042703E" w:rsidR="00F23D7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incluye, pero no queda limitado a cualquier contenido </w:t>
      </w:r>
      <w:r w:rsidRPr="0042703E" w:rsidR="00011FF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generado por el/la </w:t>
      </w:r>
      <w:r w:rsidRPr="0042703E" w:rsidR="00F23D74">
        <w:rPr>
          <w:rFonts w:ascii="Calibri" w:hAnsi="Calibri" w:cs="Calibri"/>
          <w:sz w:val="22"/>
          <w:szCs w:val="22"/>
          <w:lang w:val="es-ES"/>
        </w:rPr>
        <w:t>‘</w:t>
      </w:r>
      <w:r w:rsidRPr="0042703E" w:rsidR="00011FF4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 w:rsidR="00F23D74">
        <w:rPr>
          <w:rFonts w:ascii="Calibri" w:hAnsi="Calibri" w:cs="Calibri"/>
          <w:sz w:val="22"/>
          <w:szCs w:val="22"/>
          <w:lang w:val="es-ES"/>
        </w:rPr>
        <w:t>’</w:t>
      </w:r>
      <w:r w:rsidRPr="0042703E" w:rsidR="00011FF4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con su imagen o voz 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promoviendo o mencionando a </w:t>
      </w:r>
      <w:r w:rsidRPr="0042703E" w:rsidR="0053712C">
        <w:rPr>
          <w:rFonts w:ascii="Calibri" w:hAnsi="Calibri" w:eastAsia="Calibri" w:cs="Calibri"/>
          <w:sz w:val="22"/>
          <w:szCs w:val="22"/>
          <w:lang w:val="es-ES"/>
        </w:rPr>
        <w:t xml:space="preserve">el </w:t>
      </w:r>
      <w:r w:rsidRPr="0042703E" w:rsidR="00D447CB">
        <w:rPr>
          <w:rFonts w:ascii="Calibri" w:hAnsi="Calibri" w:eastAsia="Calibri" w:cs="Calibri"/>
          <w:sz w:val="22"/>
          <w:szCs w:val="22"/>
          <w:lang w:val="es-ES"/>
        </w:rPr>
        <w:t>‘</w:t>
      </w:r>
      <w:r w:rsidRPr="0042703E" w:rsidR="0053712C">
        <w:rPr>
          <w:rFonts w:ascii="Calibri" w:hAnsi="Calibri" w:eastAsia="Calibri" w:cs="Calibri"/>
          <w:b/>
          <w:bCs/>
          <w:sz w:val="22"/>
          <w:szCs w:val="22"/>
          <w:lang w:val="es-ES"/>
        </w:rPr>
        <w:t>CLIENTE</w:t>
      </w:r>
      <w:r w:rsidRPr="0042703E" w:rsidR="00D447CB">
        <w:rPr>
          <w:rFonts w:ascii="Calibri" w:hAnsi="Calibri" w:eastAsia="Calibri" w:cs="Calibri"/>
          <w:sz w:val="22"/>
          <w:szCs w:val="22"/>
          <w:lang w:val="es-ES"/>
        </w:rPr>
        <w:t>’</w:t>
      </w:r>
      <w:r w:rsidRPr="0042703E" w:rsidR="0053712C">
        <w:rPr>
          <w:rFonts w:ascii="Calibri" w:hAnsi="Calibri" w:eastAsia="Calibri" w:cs="Calibri"/>
          <w:sz w:val="22"/>
          <w:szCs w:val="22"/>
          <w:lang w:val="es-ES"/>
        </w:rPr>
        <w:t xml:space="preserve"> o sus productos como resultado de este acuerdo;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compartido </w:t>
      </w:r>
      <w:r w:rsidRPr="0042703E" w:rsidR="00011FF4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en cualquier medio disponible y sin limitación, 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en cualquier plataforma online y canal en línea ya sea propiedad de, operado por y/o controlado por el/la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INFLUENCER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53712C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o por el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53712C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incluidos los sitios web, micrositios, aplicaciones y canales de redes sociales oficiales de el/la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53712C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INFLUENCER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(incluidos, entre otros, Facebook, Twitter, Instagram, </w:t>
      </w:r>
      <w:proofErr w:type="spellStart"/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TikTok</w:t>
      </w:r>
      <w:proofErr w:type="spellEnd"/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, y YouTube).</w:t>
      </w:r>
    </w:p>
    <w:p w:rsidRPr="0042703E" w:rsidR="00F23D74" w:rsidP="00BF36F2" w:rsidRDefault="00F23D74" w14:paraId="6240E735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E640E6" w:rsidR="00F23D74" w:rsidP="00F23D74" w:rsidRDefault="00F23D74" w14:paraId="7E1A93C1" w14:textId="4556E54E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MATERIAL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’ será de uso exclusivo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 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; el/la </w:t>
      </w:r>
      <w:r w:rsidRP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eastAsia="Calibri" w:cs="Calibri"/>
          <w:sz w:val="22"/>
          <w:szCs w:val="22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acepta que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 o el ‘</w:t>
      </w:r>
      <w:r w:rsidRPr="0042703E">
        <w:rPr>
          <w:rFonts w:ascii="Calibri" w:hAnsi="Calibri" w:eastAsia="Calibri" w:cs="Calibri"/>
          <w:b/>
          <w:bCs/>
          <w:sz w:val="22"/>
          <w:szCs w:val="22"/>
          <w:lang w:val="es-ES"/>
        </w:rPr>
        <w:t>CLIENTE</w:t>
      </w:r>
      <w:r w:rsidRPr="0042703E">
        <w:rPr>
          <w:rFonts w:ascii="Calibri" w:hAnsi="Calibri" w:eastAsia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vuelva a publicar (re-postee), promocione y/o patrocine cualquier contenido generado por el/la </w:t>
      </w:r>
      <w:r w:rsidRPr="0042703E">
        <w:rPr>
          <w:rFonts w:ascii="Calibri" w:hAnsi="Calibri" w:cs="Calibri"/>
          <w:sz w:val="22"/>
          <w:szCs w:val="22"/>
          <w:lang w:val="es-ES"/>
        </w:rPr>
        <w:t>‘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>
        <w:rPr>
          <w:rFonts w:ascii="Calibri" w:hAnsi="Calibri" w:cs="Calibri"/>
          <w:sz w:val="22"/>
          <w:szCs w:val="22"/>
          <w:lang w:val="es-ES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como parte de este acuerdo, incluido el permiso para que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a su propio costo, ponga soporte pagado detrás de dicho contenido. </w:t>
      </w:r>
    </w:p>
    <w:p w:rsidRPr="0042703E" w:rsidR="00011FF4" w:rsidP="00F23D74" w:rsidRDefault="00011FF4" w14:paraId="46F831DB" w14:textId="717BDF41">
      <w:pPr>
        <w:pStyle w:val="Cuerpo"/>
        <w:rPr>
          <w:rFonts w:ascii="Calibri" w:hAnsi="Calibri" w:eastAsia="Calibri" w:cs="Calibri"/>
          <w:sz w:val="22"/>
          <w:szCs w:val="22"/>
          <w:lang w:val="es-ES"/>
        </w:rPr>
      </w:pPr>
    </w:p>
    <w:p w:rsidRPr="0042703E" w:rsidR="0042703E" w:rsidP="00F23D74" w:rsidRDefault="0042703E" w14:paraId="1943CCB1" w14:textId="77777777">
      <w:pPr>
        <w:pStyle w:val="Cuerpo"/>
        <w:rPr>
          <w:rFonts w:ascii="Calibri" w:hAnsi="Calibri" w:eastAsia="Calibri" w:cs="Calibri"/>
          <w:sz w:val="22"/>
          <w:szCs w:val="22"/>
          <w:lang w:val="es-ES"/>
        </w:rPr>
      </w:pPr>
    </w:p>
    <w:p w:rsidRPr="0042703E" w:rsidR="0053712C" w:rsidP="008C16CB" w:rsidRDefault="0053712C" w14:paraId="3F7C1974" w14:textId="70373911">
      <w:pPr>
        <w:pStyle w:val="Cuerpo"/>
        <w:numPr>
          <w:ilvl w:val="0"/>
          <w:numId w:val="4"/>
        </w:numPr>
        <w:rPr>
          <w:rFonts w:ascii="Calibri" w:hAnsi="Calibri" w:eastAsia="Calibri" w:cs="Calibri"/>
          <w:b/>
          <w:bCs/>
          <w:sz w:val="22"/>
          <w:szCs w:val="22"/>
          <w:lang w:val="es-ES"/>
        </w:rPr>
      </w:pPr>
      <w:r w:rsidRPr="0042703E">
        <w:rPr>
          <w:rFonts w:ascii="Calibri" w:hAnsi="Calibri" w:eastAsia="Calibri" w:cs="Calibri"/>
          <w:b/>
          <w:bCs/>
          <w:sz w:val="22"/>
          <w:szCs w:val="22"/>
          <w:lang w:val="es-ES"/>
        </w:rPr>
        <w:t>Detalles de la Generación de Contenidos:</w:t>
      </w:r>
    </w:p>
    <w:p w:rsidRPr="0042703E" w:rsidR="00BF36F2" w:rsidP="00BF36F2" w:rsidRDefault="00BF36F2" w14:paraId="72394077" w14:textId="77777777">
      <w:pPr>
        <w:pStyle w:val="Cuerpo"/>
        <w:ind w:left="504"/>
        <w:rPr>
          <w:rFonts w:ascii="Calibri" w:hAnsi="Calibri" w:eastAsia="Calibri" w:cs="Calibri"/>
          <w:b/>
          <w:bCs/>
          <w:sz w:val="22"/>
          <w:szCs w:val="22"/>
          <w:lang w:val="es-ES"/>
        </w:rPr>
      </w:pPr>
    </w:p>
    <w:p w:rsidRPr="0042703E" w:rsidR="00794D84" w:rsidP="008C16CB" w:rsidRDefault="0053712C" w14:paraId="482DEBCC" w14:textId="77777777">
      <w:pPr>
        <w:pStyle w:val="Cuerpo"/>
        <w:numPr>
          <w:ilvl w:val="0"/>
          <w:numId w:val="5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El/la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INFLUENCER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se compromete a generar contenido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el</w:t>
      </w:r>
      <w:proofErr w:type="spellEnd"/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 w:rsidR="005C27D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y promoverlo en su perfil de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Instagram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highlight w:val="yellow"/>
          <w:bdr w:val="none" w:color="auto" w:sz="0" w:space="0"/>
          <w:lang w:val="es-ES"/>
        </w:rPr>
        <w:t>@xxxxxx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5C27D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y</w:t>
      </w:r>
      <w:r w:rsidRPr="0042703E" w:rsidR="005C27D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proofErr w:type="spellStart"/>
      <w:r w:rsidRPr="0042703E" w:rsidR="005C27D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TikTok</w:t>
      </w:r>
      <w:proofErr w:type="spellEnd"/>
      <w:r w:rsidRPr="0042703E" w:rsidR="005C27D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5C27D6">
        <w:rPr>
          <w:rFonts w:ascii="Calibri" w:hAnsi="Calibri" w:eastAsia="Times New Roman" w:cs="Calibri"/>
          <w:b/>
          <w:bCs/>
          <w:sz w:val="22"/>
          <w:szCs w:val="22"/>
          <w:highlight w:val="yellow"/>
          <w:bdr w:val="none" w:color="auto" w:sz="0" w:space="0"/>
          <w:lang w:val="es-ES"/>
        </w:rPr>
        <w:t>@xxxxxx</w:t>
      </w:r>
      <w:r w:rsidRPr="0042703E" w:rsidR="005C27D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resaltando su experiencia de uso del dispositivo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447CB">
        <w:rPr>
          <w:rFonts w:ascii="Calibri" w:hAnsi="Calibri" w:cs="Calibri"/>
          <w:bCs/>
          <w:sz w:val="22"/>
          <w:szCs w:val="22"/>
          <w:highlight w:val="yellow"/>
          <w:lang w:val="es-ES"/>
        </w:rPr>
        <w:t>[ESPECIFICAR MODELO Y MARCA]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así como cualquier otra campaña que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 w:rsidR="00D447CB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’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requiera </w:t>
      </w:r>
      <w:r w:rsidRPr="0042703E" w:rsidR="00D447CB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su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colaboración. </w:t>
      </w:r>
    </w:p>
    <w:p w:rsidRPr="0042703E" w:rsidR="0053712C" w:rsidP="008C16CB" w:rsidRDefault="00D447CB" w14:paraId="4678AA1F" w14:textId="2E27CE9B">
      <w:pPr>
        <w:pStyle w:val="Cuerpo"/>
        <w:numPr>
          <w:ilvl w:val="0"/>
          <w:numId w:val="5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El/la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se compromete a c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umplir con el siguiente número de publicaciones, las cuales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se asignarán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asignar para el uso </w:t>
      </w:r>
      <w:proofErr w:type="spellStart"/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de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’ </w:t>
      </w:r>
      <w:r w:rsidRPr="0042703E" w:rsidR="0053712C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durante el período de duración de este acuerdo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.</w:t>
      </w:r>
    </w:p>
    <w:tbl>
      <w:tblPr>
        <w:tblStyle w:val="PlainTable5"/>
        <w:tblpPr w:leftFromText="180" w:rightFromText="180" w:vertAnchor="text" w:horzAnchor="margin" w:tblpXSpec="right" w:tblpY="198"/>
        <w:tblW w:w="10296" w:type="dxa"/>
        <w:tblLook w:val="04E0" w:firstRow="1" w:lastRow="1" w:firstColumn="1" w:lastColumn="0" w:noHBand="0" w:noVBand="1"/>
      </w:tblPr>
      <w:tblGrid>
        <w:gridCol w:w="2736"/>
        <w:gridCol w:w="1710"/>
        <w:gridCol w:w="1446"/>
        <w:gridCol w:w="1446"/>
        <w:gridCol w:w="1446"/>
        <w:gridCol w:w="1512"/>
      </w:tblGrid>
      <w:tr w:rsidRPr="0042703E" w:rsidR="00794D84" w:rsidTr="00794D84" w14:paraId="71739A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6" w:type="dxa"/>
          </w:tcPr>
          <w:p w:rsidRPr="0042703E" w:rsidR="00794D84" w:rsidP="00794D84" w:rsidRDefault="00794D84" w14:paraId="5C3A094F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Período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3983F3D1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 xml:space="preserve"># de IG </w:t>
            </w:r>
            <w:proofErr w:type="spellStart"/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Stories</w:t>
            </w:r>
            <w:proofErr w:type="spellEnd"/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162D63C8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# de IG Posts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6659B4BD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# de IG TV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1A77A2A2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 xml:space="preserve"># de IG </w:t>
            </w:r>
            <w:proofErr w:type="spellStart"/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Reels</w:t>
            </w:r>
            <w:proofErr w:type="spellEnd"/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AA6F0DF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sz w:val="22"/>
                <w:szCs w:val="22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 xml:space="preserve"># de </w:t>
            </w:r>
            <w:proofErr w:type="spellStart"/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TikToks</w:t>
            </w:r>
            <w:proofErr w:type="spellEnd"/>
          </w:p>
        </w:tc>
      </w:tr>
      <w:tr w:rsidRPr="0042703E" w:rsidR="00794D84" w:rsidTr="00794D84" w14:paraId="60FB58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7B0ADF3E" w14:textId="4B69BB94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Mes1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6B233E70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421F44B3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449B642A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185E70A2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A13B45D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71ABD872" w14:textId="77777777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258CBA2E" w14:textId="4A38192D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Mes2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22CF2A6A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009AE4BA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51455A3C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6CA37F25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5751A175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01538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689B9089" w14:textId="32E0C97D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Mes3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3304D307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5B2085AA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09B4A79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28E4E14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585649A1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4E52A5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7BCCC53C" w14:textId="00CD3ABD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Mes4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79B790CC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123ACD0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74D88D8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32BAB49C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3FAF9778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2FAA9B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53A0D702" w14:textId="7D332CF8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Mes5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5C65391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324C57F6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35D75714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21346486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2011C61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784A77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3F286E07" w14:textId="546B437C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Mes6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0D11D8DD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00B9535B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60BF7EF5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2D765FFD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314D29D4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46DB04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5BD12FD4" w14:textId="14185899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Mes7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0324AF2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316074E3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5C70FCC3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59D9C94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3A8CCE81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583BC2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Pr="0042703E" w:rsidR="00794D84" w:rsidP="00794D84" w:rsidRDefault="00794D84" w14:paraId="5B4A7F52" w14:textId="2BCD25A9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Rango de fecha del Mes8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54034E6B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6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1DE452B6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2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5B45E2E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231EF9D6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76633D83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sz w:val="22"/>
                <w:szCs w:val="22"/>
                <w:highlight w:val="yellow"/>
                <w:bdr w:val="none" w:color="auto" w:sz="0" w:space="0"/>
                <w:lang w:val="es-ES"/>
              </w:rPr>
              <w:t>1</w:t>
            </w:r>
          </w:p>
        </w:tc>
      </w:tr>
      <w:tr w:rsidRPr="0042703E" w:rsidR="00794D84" w:rsidTr="00794D84" w14:paraId="510120BF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36" w:type="dxa"/>
          </w:tcPr>
          <w:p w:rsidRPr="0042703E" w:rsidR="00794D84" w:rsidP="00794D84" w:rsidRDefault="00794D84" w14:paraId="079ACE09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bdr w:val="none" w:color="auto" w:sz="0" w:space="0"/>
                <w:lang w:val="es-ES"/>
              </w:rPr>
              <w:t>Totales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 w:rsidRPr="0042703E" w:rsidR="00794D84" w:rsidP="00794D84" w:rsidRDefault="00794D84" w14:paraId="58DEE79D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 xml:space="preserve">48 IG </w:t>
            </w:r>
            <w:proofErr w:type="spellStart"/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>Stories</w:t>
            </w:r>
            <w:proofErr w:type="spellEnd"/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7A6862A6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>16 IG Posts</w:t>
            </w:r>
          </w:p>
        </w:tc>
        <w:tc>
          <w:tcPr>
            <w:tcW w:w="14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2703E" w:rsidR="00794D84" w:rsidP="00794D84" w:rsidRDefault="00794D84" w14:paraId="119D7ABC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>8 IG TV</w:t>
            </w:r>
          </w:p>
        </w:tc>
        <w:tc>
          <w:tcPr>
            <w:tcW w:w="1446" w:type="dxa"/>
            <w:tcBorders>
              <w:left w:val="single" w:color="auto" w:sz="4" w:space="0"/>
            </w:tcBorders>
            <w:vAlign w:val="center"/>
          </w:tcPr>
          <w:p w:rsidRPr="0042703E" w:rsidR="00794D84" w:rsidP="00794D84" w:rsidRDefault="00794D84" w14:paraId="617A3E82" w14:textId="77777777"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 xml:space="preserve">8 IG </w:t>
            </w:r>
            <w:proofErr w:type="spellStart"/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>Reels</w:t>
            </w:r>
            <w:proofErr w:type="spellEnd"/>
          </w:p>
        </w:tc>
        <w:tc>
          <w:tcPr>
            <w:tcW w:w="1512" w:type="dxa"/>
            <w:tcBorders>
              <w:left w:val="single" w:color="auto" w:sz="4" w:space="0"/>
            </w:tcBorders>
            <w:vAlign w:val="center"/>
          </w:tcPr>
          <w:p w:rsidRPr="0042703E" w:rsidR="00794D84" w:rsidP="008C16CB" w:rsidRDefault="00794D84" w14:paraId="29BCF49E" w14:textId="77777777">
            <w:pPr>
              <w:pStyle w:val="Cuerpo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144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sz w:val="22"/>
                <w:szCs w:val="22"/>
                <w:highlight w:val="yellow"/>
                <w:bdr w:val="none" w:color="auto" w:sz="0" w:space="0"/>
                <w:lang w:val="es-ES"/>
              </w:rPr>
            </w:pPr>
            <w:r w:rsidRPr="0042703E">
              <w:rPr>
                <w:rFonts w:ascii="Calibri" w:hAnsi="Calibri" w:eastAsia="Times New Roman" w:cs="Calibri"/>
                <w:b/>
                <w:bCs/>
                <w:i w:val="0"/>
                <w:iCs w:val="0"/>
                <w:sz w:val="22"/>
                <w:szCs w:val="22"/>
                <w:highlight w:val="yellow"/>
                <w:bdr w:val="none" w:color="auto" w:sz="0" w:space="0"/>
                <w:lang w:val="es-ES"/>
              </w:rPr>
              <w:t>TT Videos</w:t>
            </w:r>
          </w:p>
        </w:tc>
      </w:tr>
    </w:tbl>
    <w:p w:rsidRPr="0042703E" w:rsidR="0053712C" w:rsidP="00BF36F2" w:rsidRDefault="0053712C" w14:paraId="1E234C58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53712C" w:rsidP="00BF36F2" w:rsidRDefault="0053712C" w14:paraId="03BEB3B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</w:rPr>
      </w:pPr>
    </w:p>
    <w:p w:rsidRPr="0042703E" w:rsidR="00794D84" w:rsidP="7645F098" w:rsidRDefault="00D447CB" w14:paraId="3F8F8E12" w14:textId="77777777" w14:noSpellErr="1">
      <w:pPr>
        <w:pStyle w:val="ListParagraph"/>
        <w:numPr>
          <w:ilvl w:val="0"/>
          <w:numId w:val="5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eastAsia="Times New Roman"/>
          <w:bdr w:val="none" w:color="auto" w:sz="0" w:space="0"/>
          <w:lang w:val="es-ES"/>
        </w:rPr>
      </w:pPr>
      <w:r w:rsidRPr="7645F098" w:rsidR="00D447CB">
        <w:rPr>
          <w:rFonts w:eastAsia="Times New Roman"/>
          <w:bdr w:val="none" w:color="auto" w:sz="0" w:space="0"/>
          <w:lang w:val="es-ES"/>
        </w:rPr>
        <w:t>El/la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“INFLUENCER” </w:t>
      </w:r>
      <w:r w:rsidRPr="7645F098" w:rsidR="00D447CB">
        <w:rPr>
          <w:rFonts w:eastAsia="Times New Roman"/>
          <w:bdr w:val="none" w:color="auto" w:sz="0" w:space="0"/>
          <w:lang w:val="es-ES"/>
        </w:rPr>
        <w:t>asume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 la responsabilidad de realizar las publicaciones en el período indicado en el punto</w:t>
      </w:r>
      <w:r w:rsidRPr="7645F098" w:rsidR="0053712C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</w:t>
      </w:r>
      <w:r w:rsidRPr="7645F098" w:rsidR="0053712C">
        <w:rPr>
          <w:rFonts w:eastAsia="Times New Roman"/>
          <w:b w:val="1"/>
          <w:bCs w:val="1"/>
          <w:color w:val="000000" w:themeColor="text1"/>
          <w:bdr w:val="none" w:color="auto" w:sz="0" w:space="0"/>
          <w:lang w:val="es-ES"/>
        </w:rPr>
        <w:t>(</w:t>
      </w:r>
      <w:r w:rsidRPr="7645F098" w:rsidR="00794D84">
        <w:rPr>
          <w:rFonts w:eastAsia="Times New Roman"/>
          <w:b w:val="1"/>
          <w:bCs w:val="1"/>
          <w:color w:val="000000" w:themeColor="text1"/>
          <w:bdr w:val="none" w:color="auto" w:sz="0" w:space="0"/>
          <w:lang w:val="es-ES"/>
        </w:rPr>
        <w:t>5</w:t>
      </w:r>
      <w:r w:rsidRPr="7645F098" w:rsidR="0053712C">
        <w:rPr>
          <w:rFonts w:eastAsia="Times New Roman"/>
          <w:b w:val="1"/>
          <w:bCs w:val="1"/>
          <w:color w:val="000000" w:themeColor="text1"/>
          <w:bdr w:val="none" w:color="auto" w:sz="0" w:space="0"/>
          <w:lang w:val="es-ES"/>
        </w:rPr>
        <w:t>) parte (b) de este acuerd</w:t>
      </w:r>
      <w:r w:rsidRPr="7645F098" w:rsidR="00794D84">
        <w:rPr>
          <w:rFonts w:eastAsia="Times New Roman"/>
          <w:b w:val="1"/>
          <w:bCs w:val="1"/>
          <w:color w:val="000000" w:themeColor="text1"/>
          <w:bdr w:val="none" w:color="auto" w:sz="0" w:space="0"/>
          <w:lang w:val="es-ES"/>
        </w:rPr>
        <w:t>o.</w:t>
      </w:r>
      <w:r w:rsidRPr="7645F098" w:rsidR="0053712C">
        <w:rPr>
          <w:rFonts w:eastAsia="Times New Roman"/>
          <w:color w:val="FF0000"/>
          <w:bdr w:val="none" w:color="auto" w:sz="0" w:space="0"/>
          <w:lang w:val="es-ES"/>
        </w:rPr>
        <w:t xml:space="preserve"> </w:t>
      </w:r>
      <w:r w:rsidRPr="7645F098" w:rsidR="005C27D6">
        <w:rPr>
          <w:rFonts w:eastAsia="Times New Roman"/>
          <w:bdr w:val="none" w:color="auto" w:sz="0" w:space="0"/>
          <w:lang w:val="es-ES"/>
        </w:rPr>
        <w:t>En el caso que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 </w:t>
      </w:r>
      <w:r w:rsidRPr="7645F098" w:rsidR="00D447CB">
        <w:rPr>
          <w:rFonts w:eastAsia="Times New Roman"/>
          <w:bdr w:val="none" w:color="auto" w:sz="0" w:space="0"/>
          <w:lang w:val="es-ES"/>
        </w:rPr>
        <w:t>el/la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</w:t>
      </w:r>
      <w:r w:rsidRPr="7645F098" w:rsidR="00D447CB">
        <w:rPr>
          <w:rFonts w:eastAsia="Times New Roman"/>
          <w:bdr w:val="none" w:color="auto" w:sz="0" w:space="0"/>
          <w:lang w:val="es-ES"/>
        </w:rPr>
        <w:t>‘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>INFLUENCER</w:t>
      </w:r>
      <w:r w:rsidRPr="7645F098" w:rsidR="00D447CB">
        <w:rPr>
          <w:rFonts w:eastAsia="Times New Roman"/>
          <w:bdr w:val="none" w:color="auto" w:sz="0" w:space="0"/>
          <w:lang w:val="es-ES"/>
        </w:rPr>
        <w:t>’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no </w:t>
      </w:r>
      <w:r w:rsidRPr="7645F098" w:rsidR="005C27D6">
        <w:rPr>
          <w:rFonts w:eastAsia="Times New Roman"/>
          <w:bdr w:val="none" w:color="auto" w:sz="0" w:space="0"/>
          <w:lang w:val="es-ES"/>
        </w:rPr>
        <w:t>pueda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 cumplir con alguna publicación, 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deberá 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notificar previamente a </w:t>
      </w:r>
      <w:r w:rsidRPr="7645F098" w:rsidR="00D447CB">
        <w:rPr>
          <w:rFonts w:eastAsia="Times New Roman"/>
          <w:bdr w:val="none" w:color="auto" w:sz="0" w:space="0"/>
          <w:lang w:val="es-ES"/>
        </w:rPr>
        <w:t>‘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>PRISM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’, 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indicando la fecha en que dicho contenido será re-pautado. </w:t>
      </w:r>
    </w:p>
    <w:p w:rsidRPr="0042703E" w:rsidR="00794D84" w:rsidP="7645F098" w:rsidRDefault="00D447CB" w14:paraId="1D8CD7A1" w14:textId="77777777">
      <w:pPr>
        <w:pStyle w:val="ListParagraph"/>
        <w:numPr>
          <w:ilvl w:val="0"/>
          <w:numId w:val="5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eastAsia="Times New Roman"/>
          <w:bdr w:val="none" w:color="auto" w:sz="0" w:space="0"/>
          <w:lang w:val="es-ES"/>
        </w:rPr>
      </w:pPr>
      <w:r w:rsidRPr="7645F098" w:rsidR="00D447CB">
        <w:rPr>
          <w:rFonts w:eastAsia="Times New Roman"/>
          <w:bdr w:val="none" w:color="auto" w:sz="0" w:space="0"/>
          <w:lang w:val="es-ES"/>
        </w:rPr>
        <w:t>El/la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</w:t>
      </w:r>
      <w:r w:rsidRPr="7645F098" w:rsidR="00D447CB">
        <w:rPr>
          <w:rFonts w:eastAsia="Times New Roman"/>
          <w:bdr w:val="none" w:color="auto" w:sz="0" w:space="0"/>
          <w:lang w:val="es-ES"/>
        </w:rPr>
        <w:t>‘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>INFLUENCER</w:t>
      </w:r>
      <w:r w:rsidRPr="7645F098" w:rsidR="00D447CB">
        <w:rPr>
          <w:rFonts w:eastAsia="Times New Roman"/>
          <w:bdr w:val="none" w:color="auto" w:sz="0" w:space="0"/>
          <w:lang w:val="es-ES"/>
        </w:rPr>
        <w:t>’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 xml:space="preserve"> </w:t>
      </w:r>
      <w:r w:rsidRPr="7645F098" w:rsidR="00D447CB">
        <w:rPr>
          <w:rFonts w:eastAsia="Times New Roman"/>
          <w:bdr w:val="none" w:color="auto" w:sz="0" w:space="0"/>
          <w:lang w:val="es-ES"/>
        </w:rPr>
        <w:t>se compromete a c</w:t>
      </w:r>
      <w:r w:rsidRPr="7645F098" w:rsidR="0053712C">
        <w:rPr>
          <w:rFonts w:eastAsia="Times New Roman"/>
          <w:bdr w:val="none" w:color="auto" w:sz="0" w:space="0"/>
          <w:lang w:val="es-ES"/>
        </w:rPr>
        <w:t>umplir con los siguientes lineamientos de contenido, en cada mención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 o contenido </w:t>
      </w:r>
      <w:r w:rsidRPr="7645F098" w:rsidR="00D447CB">
        <w:rPr>
          <w:rFonts w:eastAsia="Times New Roman"/>
          <w:bdr w:val="none" w:color="auto" w:sz="0" w:space="0"/>
          <w:lang w:val="es-ES"/>
        </w:rPr>
        <w:t>de el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 ‘</w:t>
      </w:r>
      <w:r w:rsidRPr="7645F098" w:rsidR="00D447CB">
        <w:rPr>
          <w:rFonts w:eastAsia="Times New Roman"/>
          <w:b w:val="1"/>
          <w:bCs w:val="1"/>
          <w:bdr w:val="none" w:color="auto" w:sz="0" w:space="0"/>
          <w:lang w:val="es-ES"/>
        </w:rPr>
        <w:t>CLIENTE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’ 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que realice </w:t>
      </w:r>
      <w:r w:rsidRPr="7645F098" w:rsidR="00D447CB">
        <w:rPr>
          <w:rFonts w:eastAsia="Times New Roman"/>
          <w:bdr w:val="none" w:color="auto" w:sz="0" w:space="0"/>
          <w:lang w:val="es-ES"/>
        </w:rPr>
        <w:t xml:space="preserve">o comparta 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en </w:t>
      </w:r>
      <w:r w:rsidRPr="7645F098" w:rsidR="00D447CB">
        <w:rPr>
          <w:rFonts w:eastAsia="Times New Roman"/>
          <w:bdr w:val="none" w:color="auto" w:sz="0" w:space="0"/>
          <w:lang w:val="es-ES"/>
        </w:rPr>
        <w:t>sus</w:t>
      </w:r>
      <w:r w:rsidRPr="7645F098" w:rsidR="0053712C">
        <w:rPr>
          <w:rFonts w:eastAsia="Times New Roman"/>
          <w:bdr w:val="none" w:color="auto" w:sz="0" w:space="0"/>
          <w:lang w:val="es-ES"/>
        </w:rPr>
        <w:t xml:space="preserve"> perfil</w:t>
      </w:r>
      <w:r w:rsidRPr="7645F098" w:rsidR="00D447CB">
        <w:rPr>
          <w:rFonts w:eastAsia="Times New Roman"/>
          <w:bdr w:val="none" w:color="auto" w:sz="0" w:space="0"/>
          <w:lang w:val="es-ES"/>
        </w:rPr>
        <w:t>es</w:t>
      </w:r>
      <w:r w:rsidRPr="7645F098" w:rsidR="0053712C">
        <w:rPr>
          <w:rFonts w:eastAsia="Times New Roman"/>
          <w:bdr w:val="none" w:color="auto" w:sz="0" w:space="0"/>
          <w:lang w:val="es-ES"/>
        </w:rPr>
        <w:t>, como parte de este acuerdo:</w:t>
      </w:r>
    </w:p>
    <w:p w:rsidRPr="0042703E" w:rsidR="00794D84" w:rsidP="00794D84" w:rsidRDefault="00794D84" w14:paraId="4088B0A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ind w:left="504"/>
        <w:rPr>
          <w:rFonts w:ascii="Calibri" w:hAnsi="Calibri" w:eastAsia="Times New Roman" w:cs="Calibri"/>
          <w:sz w:val="22"/>
          <w:szCs w:val="22"/>
          <w:bdr w:val="none" w:color="auto" w:sz="0" w:space="0"/>
        </w:rPr>
      </w:pPr>
    </w:p>
    <w:p w:rsidRPr="0042703E" w:rsidR="00794D84" w:rsidP="008C16CB" w:rsidRDefault="0053712C" w14:paraId="43DB71B2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</w:rPr>
        <w:t xml:space="preserve">Leer detalladamente la guía de contenido que </w:t>
      </w:r>
      <w:r w:rsidRPr="0042703E" w:rsidR="00D447CB">
        <w:rPr>
          <w:rFonts w:eastAsia="Times New Roman"/>
          <w:bdr w:val="none" w:color="auto" w:sz="0" w:space="0"/>
        </w:rPr>
        <w:t>le</w:t>
      </w:r>
      <w:r w:rsidRPr="0042703E">
        <w:rPr>
          <w:rFonts w:eastAsia="Times New Roman"/>
          <w:bdr w:val="none" w:color="auto" w:sz="0" w:space="0"/>
        </w:rPr>
        <w:t xml:space="preserve"> será suministrada por </w:t>
      </w:r>
      <w:r w:rsidRPr="0042703E" w:rsidR="00D447CB">
        <w:rPr>
          <w:rFonts w:eastAsia="Times New Roman"/>
          <w:bdr w:val="none" w:color="auto" w:sz="0" w:space="0"/>
        </w:rPr>
        <w:t>‘</w:t>
      </w:r>
      <w:r w:rsidRPr="0042703E" w:rsidR="00D447CB">
        <w:rPr>
          <w:rFonts w:eastAsia="Times New Roman"/>
          <w:b/>
          <w:bCs/>
          <w:bdr w:val="none" w:color="auto" w:sz="0" w:space="0"/>
        </w:rPr>
        <w:t>PRISM</w:t>
      </w:r>
      <w:r w:rsidRPr="0042703E" w:rsidR="00D447CB">
        <w:rPr>
          <w:rFonts w:eastAsia="Times New Roman"/>
          <w:bdr w:val="none" w:color="auto" w:sz="0" w:space="0"/>
        </w:rPr>
        <w:t>’</w:t>
      </w:r>
      <w:r w:rsidRPr="0042703E">
        <w:rPr>
          <w:rFonts w:eastAsia="Times New Roman"/>
          <w:bdr w:val="none" w:color="auto" w:sz="0" w:space="0"/>
        </w:rPr>
        <w:t xml:space="preserve"> y cumplir íntegramente con las especificaciones ahí indicadas.</w:t>
      </w:r>
    </w:p>
    <w:p w:rsidRPr="0042703E" w:rsidR="00794D84" w:rsidP="008C16CB" w:rsidRDefault="0053712C" w14:paraId="2D49D2B0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  <w:lang w:val="es-ES"/>
        </w:rPr>
      </w:pPr>
      <w:r w:rsidRPr="0C252785">
        <w:rPr>
          <w:rFonts w:eastAsia="Times New Roman"/>
          <w:bdr w:val="none" w:color="auto" w:sz="0" w:space="0"/>
          <w:lang w:val="es-ES"/>
        </w:rPr>
        <w:t xml:space="preserve">Desarrollar cada mención en base a los lineamientos establecidos, </w:t>
      </w:r>
      <w:r w:rsidRPr="0C252785" w:rsidR="00D447CB">
        <w:rPr>
          <w:rFonts w:eastAsia="Times New Roman"/>
          <w:bdr w:val="none" w:color="auto" w:sz="0" w:space="0"/>
          <w:lang w:val="es-ES"/>
        </w:rPr>
        <w:t>asegurando</w:t>
      </w:r>
      <w:r w:rsidRPr="0C252785">
        <w:rPr>
          <w:rFonts w:eastAsia="Times New Roman"/>
          <w:bdr w:val="none" w:color="auto" w:sz="0" w:space="0"/>
          <w:lang w:val="es-ES"/>
        </w:rPr>
        <w:t xml:space="preserve"> que en cada contenido se </w:t>
      </w:r>
      <w:r w:rsidRPr="0C252785" w:rsidR="00D447CB">
        <w:rPr>
          <w:rFonts w:eastAsia="Times New Roman"/>
          <w:bdr w:val="none" w:color="auto" w:sz="0" w:space="0"/>
          <w:lang w:val="es-ES"/>
        </w:rPr>
        <w:t>promuevan</w:t>
      </w:r>
      <w:r w:rsidRPr="0C252785">
        <w:rPr>
          <w:rFonts w:eastAsia="Times New Roman"/>
          <w:bdr w:val="none" w:color="auto" w:sz="0" w:space="0"/>
          <w:lang w:val="es-ES"/>
        </w:rPr>
        <w:t xml:space="preserve"> de forma orgánica las funciones principales del dispositivo recibido; resaltando los beneficios que el dispositivo aporta en </w:t>
      </w:r>
      <w:r w:rsidRPr="0C252785" w:rsidR="00D447CB">
        <w:rPr>
          <w:rFonts w:eastAsia="Times New Roman"/>
          <w:bdr w:val="none" w:color="auto" w:sz="0" w:space="0"/>
          <w:lang w:val="es-ES"/>
        </w:rPr>
        <w:t>las</w:t>
      </w:r>
      <w:r w:rsidRPr="0C252785">
        <w:rPr>
          <w:rFonts w:eastAsia="Times New Roman"/>
          <w:bdr w:val="none" w:color="auto" w:sz="0" w:space="0"/>
          <w:lang w:val="es-ES"/>
        </w:rPr>
        <w:t xml:space="preserve"> tareas diarias</w:t>
      </w:r>
      <w:r w:rsidRPr="0C252785" w:rsidR="00D447CB">
        <w:rPr>
          <w:rFonts w:eastAsia="Times New Roman"/>
          <w:bdr w:val="none" w:color="auto" w:sz="0" w:space="0"/>
          <w:lang w:val="es-ES"/>
        </w:rPr>
        <w:t xml:space="preserve"> </w:t>
      </w:r>
      <w:r w:rsidRPr="0C252785" w:rsidR="00D447CB">
        <w:rPr>
          <w:rFonts w:eastAsia="Times New Roman"/>
          <w:b/>
          <w:bdr w:val="none" w:color="auto" w:sz="0" w:space="0"/>
          <w:lang w:val="es-ES"/>
        </w:rPr>
        <w:t xml:space="preserve">el/la </w:t>
      </w:r>
      <w:r w:rsidRPr="0C252785" w:rsidR="00D447CB">
        <w:rPr>
          <w:rFonts w:eastAsia="Times New Roman"/>
          <w:bdr w:val="none" w:color="auto" w:sz="0" w:space="0"/>
          <w:lang w:val="es-ES"/>
        </w:rPr>
        <w:t>‘</w:t>
      </w:r>
      <w:r w:rsidRPr="0C252785" w:rsidR="00D447CB">
        <w:rPr>
          <w:rFonts w:eastAsia="Times New Roman"/>
          <w:b/>
          <w:bdr w:val="none" w:color="auto" w:sz="0" w:space="0"/>
          <w:lang w:val="es-ES"/>
        </w:rPr>
        <w:t>INFLUENCER</w:t>
      </w:r>
      <w:r w:rsidRPr="0C252785" w:rsidR="00D447CB">
        <w:rPr>
          <w:rFonts w:eastAsia="Times New Roman"/>
          <w:bdr w:val="none" w:color="auto" w:sz="0" w:space="0"/>
          <w:lang w:val="es-ES"/>
        </w:rPr>
        <w:t>’</w:t>
      </w:r>
      <w:r w:rsidRPr="0C252785">
        <w:rPr>
          <w:rFonts w:eastAsia="Times New Roman"/>
          <w:bdr w:val="none" w:color="auto" w:sz="0" w:space="0"/>
          <w:lang w:val="es-ES"/>
        </w:rPr>
        <w:t>.</w:t>
      </w:r>
    </w:p>
    <w:p w:rsidRPr="0042703E" w:rsidR="00794D84" w:rsidP="008C16CB" w:rsidRDefault="0053712C" w14:paraId="782CBC19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</w:rPr>
        <w:t xml:space="preserve">La aparición del dispositivo en cada mención es mandatorio, el equipo debe estar visible y en un plano protagónico. </w:t>
      </w:r>
    </w:p>
    <w:p w:rsidRPr="0042703E" w:rsidR="00794D84" w:rsidP="008C16CB" w:rsidRDefault="005C27D6" w14:paraId="5D82B2DC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  <w:lang w:val="es-ES"/>
        </w:rPr>
        <w:t xml:space="preserve">Si se trata de resaltar los atributos de la cámara fotográfica o de video de un dispositivo, se puede omitir la inclusión del equipo en alguno de los contenidos solo cuando estos se refieran a una demostración de dichas funciones. Ya sea mostrando una fotografía o video tomada con el dispositivo, en estos casos se debe resaltar alguna de las funciones de la cámara. </w:t>
      </w:r>
    </w:p>
    <w:p w:rsidRPr="0042703E" w:rsidR="00794D84" w:rsidP="008C16CB" w:rsidRDefault="005C27D6" w14:paraId="766C1189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  <w:lang w:val="es-ES"/>
        </w:rPr>
        <w:t>I</w:t>
      </w:r>
      <w:r w:rsidRPr="0042703E" w:rsidR="0053712C">
        <w:rPr>
          <w:rFonts w:eastAsia="Times New Roman"/>
          <w:bdr w:val="none" w:color="auto" w:sz="0" w:space="0"/>
          <w:lang w:val="es-ES"/>
        </w:rPr>
        <w:t xml:space="preserve">ncluir los hashtags indicados por </w:t>
      </w:r>
      <w:r w:rsidRPr="0042703E">
        <w:rPr>
          <w:rFonts w:eastAsia="Times New Roman"/>
          <w:bdr w:val="none" w:color="auto" w:sz="0" w:space="0"/>
          <w:lang w:val="es-ES"/>
        </w:rPr>
        <w:t>‘</w:t>
      </w:r>
      <w:r w:rsidRPr="0042703E">
        <w:rPr>
          <w:rFonts w:eastAsia="Times New Roman"/>
          <w:b/>
          <w:bCs/>
          <w:bdr w:val="none" w:color="auto" w:sz="0" w:space="0"/>
          <w:lang w:val="es-ES"/>
        </w:rPr>
        <w:t>PRISM</w:t>
      </w:r>
      <w:r w:rsidRPr="0042703E">
        <w:rPr>
          <w:rFonts w:eastAsia="Times New Roman"/>
          <w:bdr w:val="none" w:color="auto" w:sz="0" w:space="0"/>
          <w:lang w:val="es-ES"/>
        </w:rPr>
        <w:t>’ en la guía de contenidos</w:t>
      </w:r>
      <w:r w:rsidRPr="0042703E" w:rsidR="0053712C">
        <w:rPr>
          <w:rFonts w:eastAsia="Times New Roman"/>
          <w:bdr w:val="none" w:color="auto" w:sz="0" w:space="0"/>
          <w:lang w:val="es-ES"/>
        </w:rPr>
        <w:t xml:space="preserve">, así como cualquier otro asignado por </w:t>
      </w:r>
      <w:r w:rsidRPr="0042703E">
        <w:rPr>
          <w:rFonts w:eastAsia="Times New Roman"/>
          <w:bdr w:val="none" w:color="auto" w:sz="0" w:space="0"/>
          <w:lang w:val="es-ES"/>
        </w:rPr>
        <w:t>el ‘</w:t>
      </w:r>
      <w:r w:rsidRPr="0042703E">
        <w:rPr>
          <w:rFonts w:eastAsia="Times New Roman"/>
          <w:b/>
          <w:bCs/>
          <w:bdr w:val="none" w:color="auto" w:sz="0" w:space="0"/>
          <w:lang w:val="es-ES"/>
        </w:rPr>
        <w:t>CLIENTE</w:t>
      </w:r>
      <w:r w:rsidRPr="0042703E">
        <w:rPr>
          <w:rFonts w:eastAsia="Times New Roman"/>
          <w:bdr w:val="none" w:color="auto" w:sz="0" w:space="0"/>
          <w:lang w:val="es-ES"/>
        </w:rPr>
        <w:t xml:space="preserve"> durante el período de este acuerdo. </w:t>
      </w:r>
    </w:p>
    <w:p w:rsidRPr="0042703E" w:rsidR="00794D84" w:rsidP="008C16CB" w:rsidRDefault="0053712C" w14:paraId="2F4F5408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  <w:lang w:val="es-ES"/>
        </w:rPr>
        <w:t xml:space="preserve">La aparición del dispositivo debe ser en todo momento en contextos, entornos y circunstancias favorables, es decir, que no se menosprecie ni se vea de forma despectiva la marca </w:t>
      </w:r>
      <w:r w:rsidRPr="0042703E" w:rsidR="005C27D6">
        <w:rPr>
          <w:rFonts w:eastAsia="Times New Roman"/>
          <w:bdr w:val="none" w:color="auto" w:sz="0" w:space="0"/>
          <w:lang w:val="es-ES"/>
        </w:rPr>
        <w:t>el ‘</w:t>
      </w:r>
      <w:r w:rsidRPr="0042703E" w:rsidR="005C27D6">
        <w:rPr>
          <w:rFonts w:eastAsia="Times New Roman"/>
          <w:b/>
          <w:bCs/>
          <w:bdr w:val="none" w:color="auto" w:sz="0" w:space="0"/>
          <w:lang w:val="es-ES"/>
        </w:rPr>
        <w:t xml:space="preserve">CLIENTE’ </w:t>
      </w:r>
      <w:r w:rsidRPr="0042703E" w:rsidR="005C27D6">
        <w:rPr>
          <w:rFonts w:eastAsia="Times New Roman"/>
          <w:bdr w:val="none" w:color="auto" w:sz="0" w:space="0"/>
          <w:lang w:val="es-ES"/>
        </w:rPr>
        <w:t>ni</w:t>
      </w:r>
      <w:r w:rsidRPr="0042703E">
        <w:rPr>
          <w:rFonts w:eastAsia="Times New Roman"/>
          <w:bdr w:val="none" w:color="auto" w:sz="0" w:space="0"/>
          <w:lang w:val="es-ES"/>
        </w:rPr>
        <w:t xml:space="preserve"> ninguno de sus productos.</w:t>
      </w:r>
    </w:p>
    <w:p w:rsidRPr="0042703E" w:rsidR="00794D84" w:rsidP="008C16CB" w:rsidRDefault="005C27D6" w14:paraId="48077ADE" w14:textId="77777777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  <w:lang w:val="es-ES"/>
        </w:rPr>
        <w:t>Incluir la mención a los perfiles correspondientes indicados por</w:t>
      </w:r>
      <w:r w:rsidRPr="0042703E">
        <w:rPr>
          <w:rFonts w:eastAsia="Times New Roman"/>
          <w:b/>
          <w:bCs/>
          <w:bdr w:val="none" w:color="auto" w:sz="0" w:space="0"/>
          <w:lang w:val="es-ES"/>
        </w:rPr>
        <w:t xml:space="preserve"> PRISM</w:t>
      </w:r>
      <w:r w:rsidRPr="0042703E">
        <w:rPr>
          <w:rFonts w:eastAsia="Times New Roman"/>
          <w:bdr w:val="none" w:color="auto" w:sz="0" w:space="0"/>
          <w:lang w:val="es-ES"/>
        </w:rPr>
        <w:t>’ en la guía de contenidos.</w:t>
      </w:r>
    </w:p>
    <w:p w:rsidRPr="0042703E" w:rsidR="0053712C" w:rsidP="008C16CB" w:rsidRDefault="0053712C" w14:paraId="3D809E00" w14:textId="60521549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</w:rPr>
      </w:pPr>
      <w:r w:rsidRPr="0042703E">
        <w:rPr>
          <w:rFonts w:eastAsia="Times New Roman"/>
          <w:bdr w:val="none" w:color="auto" w:sz="0" w:space="0"/>
          <w:lang w:val="es-ES"/>
        </w:rPr>
        <w:t>Promover, además, las actividades y campañas</w:t>
      </w:r>
      <w:r w:rsidRPr="0042703E">
        <w:rPr>
          <w:rFonts w:eastAsia="Times New Roman"/>
          <w:b/>
          <w:bCs/>
          <w:bdr w:val="none" w:color="auto" w:sz="0" w:space="0"/>
          <w:lang w:val="es-ES"/>
        </w:rPr>
        <w:t xml:space="preserve"> </w:t>
      </w:r>
      <w:r w:rsidRPr="0042703E">
        <w:rPr>
          <w:rFonts w:eastAsia="Times New Roman"/>
          <w:bdr w:val="none" w:color="auto" w:sz="0" w:space="0"/>
          <w:lang w:val="es-ES"/>
        </w:rPr>
        <w:t xml:space="preserve">desarrolladas por </w:t>
      </w:r>
      <w:r w:rsidRPr="0042703E" w:rsidR="005C27D6">
        <w:rPr>
          <w:rFonts w:eastAsia="Times New Roman"/>
          <w:bdr w:val="none" w:color="auto" w:sz="0" w:space="0"/>
          <w:lang w:val="es-ES"/>
        </w:rPr>
        <w:t>el ‘</w:t>
      </w:r>
      <w:r w:rsidRPr="0042703E" w:rsidR="005C27D6">
        <w:rPr>
          <w:rFonts w:eastAsia="Times New Roman"/>
          <w:b/>
          <w:bCs/>
          <w:bdr w:val="none" w:color="auto" w:sz="0" w:space="0"/>
          <w:lang w:val="es-ES"/>
        </w:rPr>
        <w:t xml:space="preserve">CLIENTE’ </w:t>
      </w:r>
      <w:r w:rsidRPr="0042703E">
        <w:rPr>
          <w:rFonts w:eastAsia="Times New Roman"/>
          <w:bdr w:val="none" w:color="auto" w:sz="0" w:space="0"/>
          <w:lang w:val="es-ES"/>
        </w:rPr>
        <w:t>durante el período de este acuerdo</w:t>
      </w:r>
      <w:r w:rsidRPr="0042703E" w:rsidR="005C27D6">
        <w:rPr>
          <w:rFonts w:eastAsia="Times New Roman"/>
          <w:bdr w:val="none" w:color="auto" w:sz="0" w:space="0"/>
          <w:lang w:val="es-ES"/>
        </w:rPr>
        <w:t>, que sean compartidas por ‘</w:t>
      </w:r>
      <w:r w:rsidRPr="0042703E" w:rsidR="005C27D6">
        <w:rPr>
          <w:rFonts w:eastAsia="Times New Roman"/>
          <w:b/>
          <w:bCs/>
          <w:bdr w:val="none" w:color="auto" w:sz="0" w:space="0"/>
          <w:lang w:val="es-ES"/>
        </w:rPr>
        <w:t>PRISM</w:t>
      </w:r>
      <w:r w:rsidRPr="0042703E" w:rsidR="005C27D6">
        <w:rPr>
          <w:rFonts w:eastAsia="Times New Roman"/>
          <w:bdr w:val="none" w:color="auto" w:sz="0" w:space="0"/>
          <w:lang w:val="es-ES"/>
        </w:rPr>
        <w:t>’</w:t>
      </w:r>
      <w:r w:rsidRPr="0042703E">
        <w:rPr>
          <w:rFonts w:eastAsia="Times New Roman"/>
          <w:bdr w:val="none" w:color="auto" w:sz="0" w:space="0"/>
          <w:lang w:val="es-ES"/>
        </w:rPr>
        <w:t>.</w:t>
      </w:r>
    </w:p>
    <w:p w:rsidRPr="0042703E" w:rsidR="005C27D6" w:rsidP="00BF36F2" w:rsidRDefault="005C27D6" w14:paraId="59220AC4" w14:textId="77777777">
      <w:pPr>
        <w:pStyle w:val="ListParagraph"/>
        <w:spacing w:line="240" w:lineRule="auto"/>
        <w:ind w:left="144"/>
        <w:rPr>
          <w:rFonts w:eastAsia="Times New Roman"/>
          <w:bdr w:val="none" w:color="auto" w:sz="0" w:space="0"/>
          <w:lang w:val="es-ES"/>
        </w:rPr>
      </w:pPr>
    </w:p>
    <w:p w:rsidRPr="00E640E6" w:rsidR="00794D84" w:rsidP="008C16CB" w:rsidRDefault="00794D84" w14:paraId="0613107C" w14:textId="77777777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Exclusividad: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794D84" w:rsidP="00794D84" w:rsidRDefault="00794D84" w14:paraId="246C1E12" w14:textId="6E87D992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Durante la vigencia de este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acuerdo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/la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 xml:space="preserve">’ 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no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podrá suministrar sus servicios para promover 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productos de marcas competidoras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 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.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Tampoco podrá ser visto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(a)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utilizando dispositivos que son competencia del 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dispositivo </w:t>
      </w:r>
      <w:proofErr w:type="spellStart"/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 el</w:t>
      </w:r>
      <w:proofErr w:type="spellEnd"/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 w:rsidR="006D6E08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CLIENTE’ 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entregado como parte de este acuerdo. </w:t>
      </w:r>
    </w:p>
    <w:p w:rsidRPr="0042703E" w:rsidR="00E52328" w:rsidP="00794D84" w:rsidRDefault="00E52328" w14:paraId="0B8AC2B3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52328" w:rsidP="00E52328" w:rsidRDefault="00E52328" w14:paraId="16C85850" w14:textId="127B7C6D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cs="Calibri"/>
          <w:sz w:val="22"/>
          <w:szCs w:val="22"/>
          <w:lang w:val="es-ES"/>
        </w:rPr>
        <w:t>El/la “</w:t>
      </w:r>
      <w:r w:rsidRPr="0042703E">
        <w:rPr>
          <w:rFonts w:ascii="Calibri" w:hAnsi="Calibri" w:cs="Calibri"/>
          <w:b/>
          <w:bCs/>
          <w:sz w:val="22"/>
          <w:szCs w:val="22"/>
          <w:lang w:val="es-ES"/>
        </w:rPr>
        <w:t>INFLUENCER</w:t>
      </w:r>
      <w:r w:rsidRPr="0042703E">
        <w:rPr>
          <w:rFonts w:ascii="Calibri" w:hAnsi="Calibri" w:cs="Calibri"/>
          <w:sz w:val="22"/>
          <w:szCs w:val="22"/>
          <w:lang w:val="es-ES"/>
        </w:rPr>
        <w:t xml:space="preserve">” se comprometed a utilizar de manera exclusiva el dispositivo entregado y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asume la responsabilidad de utilizar apropiadamente el mismo, así como la licencia no exclusiva, de la marca el “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”, en la manera expresamente autorizada por este acuerdo. </w:t>
      </w:r>
    </w:p>
    <w:p w:rsidRPr="00E640E6" w:rsidR="006D6E08" w:rsidP="00794D84" w:rsidRDefault="006D6E08" w14:paraId="7A283BD3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E640E6" w:rsidR="006D6E08" w:rsidP="008C16CB" w:rsidRDefault="006D6E08" w14:paraId="22429C9E" w14:textId="77777777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Responsabilidad por Daños: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6D6E08" w:rsidP="006D6E08" w:rsidRDefault="006D6E08" w14:paraId="15E1D9A1" w14:textId="79096B00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/la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 xml:space="preserve">’ 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acepta que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tanto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 como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CLIENTE’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y sus empresas/agencias afiliadas,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 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no se hace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n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responsable por cualquier daño o pérdida causados por el uso de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el/</w:t>
      </w:r>
      <w:proofErr w:type="gramStart"/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los producto</w:t>
      </w:r>
      <w:proofErr w:type="gram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proporcionado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), descargándolos de:</w:t>
      </w:r>
    </w:p>
    <w:p w:rsidRPr="0042703E" w:rsidR="006D6E08" w:rsidP="006D6E08" w:rsidRDefault="006D6E08" w14:paraId="4418FE9F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E52328" w:rsidP="008C16CB" w:rsidRDefault="00E52328" w14:paraId="0B3620F2" w14:textId="77777777">
      <w:pPr>
        <w:pStyle w:val="Cuerpo"/>
        <w:numPr>
          <w:ilvl w:val="0"/>
          <w:numId w:val="7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Cualquier reclamo, pérdida o daño de cualquier tipo que podría surgir por el uso inapropiado de los dispositivos, o en cualquier conexión con cualquier defecto o insuficiencia de cualquier equipo otorgado como parte de este acuerdo.</w:t>
      </w:r>
    </w:p>
    <w:p w:rsidRPr="0042703E" w:rsidR="00E52328" w:rsidP="008C16CB" w:rsidRDefault="00E52328" w14:paraId="369A8A0E" w14:textId="70611FD4">
      <w:pPr>
        <w:pStyle w:val="Cuerpo"/>
        <w:numPr>
          <w:ilvl w:val="0"/>
          <w:numId w:val="7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Cualquier deficiencia o defecto en el uso o funcionamiento el/</w:t>
      </w:r>
      <w:proofErr w:type="gramStart"/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los producto</w:t>
      </w:r>
      <w:proofErr w:type="gram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proporcionado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).</w:t>
      </w:r>
    </w:p>
    <w:p w:rsidRPr="0042703E" w:rsidR="00E52328" w:rsidP="008C16CB" w:rsidRDefault="00E52328" w14:paraId="61AF0005" w14:textId="77777777">
      <w:pPr>
        <w:pStyle w:val="Cuerpo"/>
        <w:numPr>
          <w:ilvl w:val="0"/>
          <w:numId w:val="7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Cualquier interrupción o pérdida de circulación o uso.</w:t>
      </w:r>
    </w:p>
    <w:p w:rsidRPr="0042703E" w:rsidR="00E52328" w:rsidP="008C16CB" w:rsidRDefault="00E52328" w14:paraId="11A09DDB" w14:textId="77777777">
      <w:pPr>
        <w:pStyle w:val="Cuerpo"/>
        <w:numPr>
          <w:ilvl w:val="0"/>
          <w:numId w:val="7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Cualquier pérdida de negocio o daños o pérdidas consecuentes, sea o no como resultado de cualquiera de los puntos anteriormente mencionados.</w:t>
      </w:r>
    </w:p>
    <w:p w:rsidRPr="0042703E" w:rsidR="00E52328" w:rsidP="008C16CB" w:rsidRDefault="00E52328" w14:paraId="59D48C76" w14:textId="2F9BAB06">
      <w:pPr>
        <w:pStyle w:val="Cuerpo"/>
        <w:numPr>
          <w:ilvl w:val="0"/>
          <w:numId w:val="7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Costo de conectividad o instalación de cualquier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/</w:t>
      </w:r>
      <w:proofErr w:type="gramStart"/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los producto</w:t>
      </w:r>
      <w:proofErr w:type="gram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proporcionado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(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).</w:t>
      </w:r>
    </w:p>
    <w:p w:rsidRPr="0042703E" w:rsidR="00E52328" w:rsidP="00E52328" w:rsidRDefault="00E52328" w14:paraId="5C833A4E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E640E6" w:rsidR="00E52328" w:rsidP="008C16CB" w:rsidRDefault="00E52328" w14:paraId="352F1437" w14:textId="2D0D79E1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Confidencialidad:</w:t>
      </w:r>
    </w:p>
    <w:p w:rsidRPr="0042703E" w:rsidR="006D6E08" w:rsidP="006D6E08" w:rsidRDefault="006D6E08" w14:paraId="2E897D02" w14:textId="77777777">
      <w:pPr>
        <w:pStyle w:val="Cuerpo"/>
        <w:ind w:left="144"/>
        <w:jc w:val="both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6D6E08" w:rsidP="00E52328" w:rsidRDefault="00E52328" w14:paraId="6B8D72CA" w14:textId="1931164A">
      <w:pPr>
        <w:pStyle w:val="Cuerpo"/>
        <w:ind w:left="144"/>
        <w:jc w:val="both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/la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a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sum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el compromiso de guardar absoluta confidencialidad acerca de cualquier información que llegue a conocer acerca </w:t>
      </w:r>
      <w:proofErr w:type="spellStart"/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de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CLIENTE’,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’, y sus empresas/agencias afiliadas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sus personeros o empleados, con motivo de la prestación de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sus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servicios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. Se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compromet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y oblig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a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a no colaborar, brindar información o beneficiar de 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cualquier manera a terceros que tengan o puedan llegar a tener algún tipo de interés sobre la misma, sin autorización expresa de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PRISM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’,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CLIENTE’,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y sus empresas/agencias afiliadas</w:t>
      </w:r>
      <w:r w:rsidRPr="0042703E" w:rsidR="006D6E08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.</w:t>
      </w:r>
    </w:p>
    <w:p w:rsidRPr="0042703E" w:rsidR="00794D84" w:rsidP="00BF36F2" w:rsidRDefault="00794D84" w14:paraId="3FD1A36B" w14:textId="77777777">
      <w:pPr>
        <w:pStyle w:val="Cuerpo"/>
        <w:ind w:left="144"/>
        <w:rPr>
          <w:rFonts w:ascii="Calibri" w:hAnsi="Calibri" w:eastAsia="Calibri" w:cs="Calibri"/>
          <w:sz w:val="22"/>
          <w:szCs w:val="22"/>
          <w:lang w:val="es-ES"/>
        </w:rPr>
      </w:pPr>
    </w:p>
    <w:p w:rsidRPr="00E640E6" w:rsidR="00F23D74" w:rsidP="008C16CB" w:rsidRDefault="00F23D74" w14:paraId="3949563B" w14:textId="6A97271A">
      <w:pPr>
        <w:pStyle w:val="Cuerpo"/>
        <w:numPr>
          <w:ilvl w:val="0"/>
          <w:numId w:val="4"/>
        </w:numPr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Cesión Derechos de Imagen:</w:t>
      </w:r>
    </w:p>
    <w:p w:rsidRPr="0042703E" w:rsidR="00794D84" w:rsidP="00BF36F2" w:rsidRDefault="00794D84" w14:paraId="3CE883DE" w14:textId="77777777">
      <w:pPr>
        <w:pStyle w:val="Cuerpo"/>
        <w:ind w:left="144"/>
        <w:rPr>
          <w:rFonts w:ascii="Calibri" w:hAnsi="Calibri" w:eastAsia="Calibri" w:cs="Calibri"/>
          <w:sz w:val="22"/>
          <w:szCs w:val="22"/>
          <w:lang w:val="es-ES"/>
        </w:rPr>
      </w:pPr>
    </w:p>
    <w:p w:rsidRPr="0042703E" w:rsidR="00F23D74" w:rsidP="008C16CB" w:rsidRDefault="00F23D74" w14:paraId="152E57FB" w14:textId="520AC015">
      <w:pPr>
        <w:pStyle w:val="Cuerpo"/>
        <w:numPr>
          <w:ilvl w:val="0"/>
          <w:numId w:val="8"/>
        </w:numPr>
        <w:ind w:left="86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Por un plazo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de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highlight w:val="yellow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seis (6) meses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, seguidos a la firma de este acuerdo (iniciando el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día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____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del mes de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_________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del año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y terminando 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día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____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del mes de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_________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del año </w:t>
      </w:r>
      <w:r w:rsidRPr="0042703E">
        <w:rPr>
          <w:rFonts w:ascii="Calibri" w:hAnsi="Calibri" w:eastAsia="Times New Roman" w:cs="Calibri"/>
          <w:sz w:val="22"/>
          <w:szCs w:val="22"/>
          <w:highlight w:val="yellow"/>
          <w:bdr w:val="none" w:color="auto" w:sz="0" w:space="0"/>
          <w:lang w:val="es-ES"/>
        </w:rPr>
        <w:t>___;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e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l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/la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cede sus derechos de imagen a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CLIENTE’.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</w:p>
    <w:p w:rsidRPr="0042703E" w:rsidR="00F23D74" w:rsidP="00F23D74" w:rsidRDefault="00F23D74" w14:paraId="2DF1F613" w14:textId="77777777">
      <w:pPr>
        <w:pStyle w:val="Cuerpo"/>
        <w:ind w:left="648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F23D74" w:rsidP="008C16CB" w:rsidRDefault="00F23D74" w14:paraId="367A1217" w14:textId="66B46850">
      <w:pPr>
        <w:pStyle w:val="Cuerpo"/>
        <w:numPr>
          <w:ilvl w:val="0"/>
          <w:numId w:val="8"/>
        </w:numPr>
        <w:ind w:left="86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Específicamente autoriza a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a utilizar sus contenidos e imágenes (fotografías, videos, textos) que promueven la marca </w:t>
      </w:r>
      <w:proofErr w:type="spellStart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de el</w:t>
      </w:r>
      <w:proofErr w:type="spellEnd"/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>CLIENTE’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y sus productos, para reproducir y difundir los mismos en todos los medios técnicos y soportes conocidos en la actualidad, particularmente los soportes escritos, audiovisuales y electrónicos, incluido internet y los que pudieran desarrollarse durante el plazo de duración de este acuerdo. </w:t>
      </w:r>
    </w:p>
    <w:p w:rsidRPr="0042703E" w:rsidR="00F23D74" w:rsidP="00F23D74" w:rsidRDefault="00F23D74" w14:paraId="0414D85F" w14:textId="77777777">
      <w:pPr>
        <w:pStyle w:val="Cuerpo"/>
        <w:ind w:left="648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F23D74" w:rsidP="008C16CB" w:rsidRDefault="00F23D74" w14:paraId="2EBD6A16" w14:textId="28132AEC">
      <w:pPr>
        <w:pStyle w:val="Cuerpo"/>
        <w:numPr>
          <w:ilvl w:val="0"/>
          <w:numId w:val="8"/>
        </w:numPr>
        <w:ind w:left="86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Queda acordado que la presente cesión de imagen se efectúa a título gratuito, lo que quiere decir que e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l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/la</w:t>
      </w:r>
      <w:r w:rsidRPr="00E640E6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 xml:space="preserve">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</w:rPr>
        <w:t>INFLUENCER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 xml:space="preserve">’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no ha recibido, ni recibirá, ni podrá solicitar a futuro contraprestación alguna por concepto del uso de su imagen en las promociones de la marca el ‘</w:t>
      </w:r>
      <w:r w:rsidRPr="0042703E">
        <w:rPr>
          <w:rFonts w:ascii="Calibri" w:hAnsi="Calibri" w:eastAsia="Times New Roman" w:cs="Calibri"/>
          <w:b/>
          <w:bCs/>
          <w:sz w:val="22"/>
          <w:szCs w:val="22"/>
          <w:bdr w:val="none" w:color="auto" w:sz="0" w:space="0"/>
          <w:lang w:val="es-ES"/>
        </w:rPr>
        <w:t xml:space="preserve">CLIENTE’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  <w:t>durante el tiempo señalado en la sección (3) punto (a) de este acuerdo.</w:t>
      </w:r>
    </w:p>
    <w:p w:rsidRPr="0042703E" w:rsidR="00F23D74" w:rsidP="00BF36F2" w:rsidRDefault="00F23D74" w14:paraId="7EBE8374" w14:textId="77777777">
      <w:pPr>
        <w:pStyle w:val="Cuerpo"/>
        <w:ind w:left="144"/>
        <w:rPr>
          <w:rFonts w:ascii="Calibri" w:hAnsi="Calibri" w:eastAsia="Times New Roman" w:cs="Calibri"/>
          <w:sz w:val="22"/>
          <w:szCs w:val="22"/>
          <w:bdr w:val="none" w:color="auto" w:sz="0" w:space="0"/>
          <w:lang w:val="es-ES"/>
        </w:rPr>
      </w:pPr>
    </w:p>
    <w:p w:rsidRPr="0042703E" w:rsidR="00C711E3" w:rsidP="0042703E" w:rsidRDefault="00C711E3" w14:paraId="71BA3EB4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jc w:val="both"/>
        <w:rPr>
          <w:rFonts w:ascii="Calibri" w:hAnsi="Calibri" w:eastAsia="Times New Roman" w:cs="Calibri"/>
          <w:sz w:val="22"/>
          <w:szCs w:val="22"/>
          <w:bdr w:val="none" w:color="auto" w:sz="0" w:space="0"/>
        </w:rPr>
      </w:pPr>
    </w:p>
    <w:p w:rsidRPr="0042703E" w:rsidR="0042703E" w:rsidP="0042703E" w:rsidRDefault="0042703E" w14:paraId="624A0B9A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 xml:space="preserve">En acuerdo por </w:t>
      </w:r>
      <w:proofErr w:type="spellStart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>The</w:t>
      </w:r>
      <w:proofErr w:type="spellEnd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>Prism</w:t>
      </w:r>
      <w:proofErr w:type="spellEnd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>Group</w:t>
      </w:r>
      <w:proofErr w:type="spellEnd"/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>, Inc.:</w:t>
      </w:r>
    </w:p>
    <w:p w:rsidRPr="0042703E" w:rsidR="0042703E" w:rsidP="0042703E" w:rsidRDefault="0042703E" w14:paraId="4DABEC1C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</w:p>
    <w:p w:rsidRPr="0042703E" w:rsidR="0042703E" w:rsidP="0042703E" w:rsidRDefault="0042703E" w14:paraId="578DCDDB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Nombre: Vanessa Soriano</w:t>
      </w:r>
    </w:p>
    <w:p w:rsidRPr="0042703E" w:rsidR="0042703E" w:rsidP="0042703E" w:rsidRDefault="0042703E" w14:paraId="761F22AC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 xml:space="preserve">Título: </w:t>
      </w:r>
      <w:proofErr w:type="gramStart"/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Director</w:t>
      </w:r>
      <w:proofErr w:type="gramEnd"/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 xml:space="preserve"> </w:t>
      </w:r>
      <w:proofErr w:type="spellStart"/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Influencer</w:t>
      </w:r>
      <w:proofErr w:type="spellEnd"/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 xml:space="preserve"> Marketing</w:t>
      </w:r>
    </w:p>
    <w:p w:rsidRPr="0042703E" w:rsidR="00C711E3" w:rsidP="00BF36F2" w:rsidRDefault="00C711E3" w14:paraId="69D30F7C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ind w:left="144"/>
        <w:jc w:val="both"/>
        <w:rPr>
          <w:rFonts w:ascii="Calibri" w:hAnsi="Calibri" w:eastAsia="Times New Roman" w:cs="Calibri"/>
          <w:b/>
          <w:sz w:val="22"/>
          <w:szCs w:val="22"/>
          <w:bdr w:val="none" w:color="auto" w:sz="0" w:space="0"/>
        </w:rPr>
      </w:pPr>
    </w:p>
    <w:p w:rsidRPr="0042703E" w:rsidR="00C711E3" w:rsidP="00BF36F2" w:rsidRDefault="00C711E3" w14:paraId="6105EAA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ind w:left="144"/>
        <w:jc w:val="both"/>
        <w:rPr>
          <w:rFonts w:ascii="Calibri" w:hAnsi="Calibri" w:eastAsia="Times New Roman" w:cs="Calibri"/>
          <w:b/>
          <w:sz w:val="22"/>
          <w:szCs w:val="22"/>
          <w:bdr w:val="none" w:color="auto" w:sz="0" w:space="0"/>
        </w:rPr>
      </w:pPr>
    </w:p>
    <w:p w:rsidRPr="0042703E" w:rsidR="0042703E" w:rsidP="0042703E" w:rsidRDefault="0042703E" w14:paraId="56F0F782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b/>
          <w:bCs/>
          <w:color w:val="000000" w:themeColor="text1"/>
          <w:sz w:val="22"/>
          <w:szCs w:val="22"/>
        </w:rPr>
        <w:t xml:space="preserve">En acuerdo por </w:t>
      </w:r>
      <w:r w:rsidRPr="0042703E">
        <w:rPr>
          <w:rFonts w:ascii="Calibri" w:hAnsi="Calibri" w:eastAsia="Arial" w:cs="Calibri"/>
          <w:color w:val="000000" w:themeColor="text1"/>
          <w:sz w:val="22"/>
          <w:szCs w:val="22"/>
          <w:highlight w:val="yellow"/>
        </w:rPr>
        <w:t>[NOMBRE LEGAL INFLUENCER]</w:t>
      </w:r>
    </w:p>
    <w:p w:rsidRPr="0042703E" w:rsidR="0042703E" w:rsidP="0042703E" w:rsidRDefault="0042703E" w14:paraId="75542D0F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</w:p>
    <w:p w:rsidRPr="0042703E" w:rsidR="0042703E" w:rsidP="0042703E" w:rsidRDefault="0042703E" w14:paraId="39519BCD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Nombre:</w:t>
      </w:r>
      <w:r w:rsidRPr="0042703E">
        <w:rPr>
          <w:rFonts w:ascii="Calibri" w:hAnsi="Calibri" w:cs="Calibri"/>
          <w:sz w:val="22"/>
          <w:szCs w:val="22"/>
        </w:rPr>
        <w:tab/>
      </w: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___________________________________________________________</w:t>
      </w:r>
    </w:p>
    <w:p w:rsidRPr="0042703E" w:rsidR="0042703E" w:rsidP="0042703E" w:rsidRDefault="0042703E" w14:paraId="0AD2CAFD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</w:p>
    <w:p w:rsidRPr="0042703E" w:rsidR="0042703E" w:rsidP="0042703E" w:rsidRDefault="0042703E" w14:paraId="0F44CD4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jc w:val="both"/>
        <w:rPr>
          <w:rFonts w:ascii="Calibri" w:hAnsi="Calibri" w:eastAsia="Times New Roman" w:cs="Calibri"/>
          <w:sz w:val="22"/>
          <w:szCs w:val="22"/>
          <w:bdr w:val="none" w:color="auto" w:sz="0" w:space="0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 xml:space="preserve">Dirección: </w:t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ab/>
      </w: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____________________________________________________________</w:t>
      </w:r>
    </w:p>
    <w:p w:rsidRPr="0042703E" w:rsidR="0042703E" w:rsidP="0042703E" w:rsidRDefault="0042703E" w14:paraId="5D83984C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ind w:left="144"/>
        <w:jc w:val="both"/>
        <w:rPr>
          <w:rFonts w:ascii="Calibri" w:hAnsi="Calibri" w:eastAsia="Times New Roman" w:cs="Calibri"/>
          <w:sz w:val="22"/>
          <w:szCs w:val="22"/>
          <w:bdr w:val="none" w:color="auto" w:sz="0" w:space="0"/>
        </w:rPr>
      </w:pPr>
    </w:p>
    <w:p w:rsidRPr="0042703E" w:rsidR="0042703E" w:rsidP="0042703E" w:rsidRDefault="0042703E" w14:paraId="53C1F246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</w:p>
    <w:p w:rsidRPr="0042703E" w:rsidR="0042703E" w:rsidP="0042703E" w:rsidRDefault="0042703E" w14:paraId="52784145" w14:textId="77777777">
      <w:pPr>
        <w:jc w:val="both"/>
        <w:rPr>
          <w:rFonts w:ascii="Calibri" w:hAnsi="Calibri" w:eastAsia="Arial" w:cs="Calibri"/>
          <w:color w:val="000000" w:themeColor="text1"/>
          <w:sz w:val="22"/>
          <w:szCs w:val="22"/>
        </w:rPr>
      </w:pP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Firma:</w:t>
      </w:r>
      <w:r w:rsidRPr="0042703E">
        <w:rPr>
          <w:rFonts w:ascii="Calibri" w:hAnsi="Calibri" w:cs="Calibri"/>
          <w:sz w:val="22"/>
          <w:szCs w:val="22"/>
        </w:rPr>
        <w:tab/>
      </w:r>
      <w:r w:rsidRPr="0042703E">
        <w:rPr>
          <w:rFonts w:ascii="Calibri" w:hAnsi="Calibri" w:cs="Calibri"/>
          <w:sz w:val="22"/>
          <w:szCs w:val="22"/>
        </w:rPr>
        <w:tab/>
      </w:r>
      <w:r w:rsidRPr="0042703E">
        <w:rPr>
          <w:rFonts w:ascii="Calibri" w:hAnsi="Calibri" w:eastAsia="Arial" w:cs="Calibri"/>
          <w:color w:val="000000" w:themeColor="text1"/>
          <w:sz w:val="22"/>
          <w:szCs w:val="22"/>
        </w:rPr>
        <w:t>____________________________________________________________</w:t>
      </w:r>
    </w:p>
    <w:p w:rsidRPr="0042703E" w:rsidR="0042703E" w:rsidP="0042703E" w:rsidRDefault="0042703E" w14:paraId="0DB8B20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jc w:val="both"/>
        <w:rPr>
          <w:rFonts w:ascii="Calibri" w:hAnsi="Calibri" w:eastAsia="Times New Roman" w:cs="Calibri"/>
          <w:b/>
          <w:sz w:val="22"/>
          <w:szCs w:val="22"/>
          <w:bdr w:val="none" w:color="auto" w:sz="0" w:space="0"/>
        </w:rPr>
      </w:pPr>
    </w:p>
    <w:p w:rsidRPr="0042703E" w:rsidR="00C711E3" w:rsidP="0042703E" w:rsidRDefault="00C711E3" w14:paraId="0D5FDC7C" w14:textId="77777777">
      <w:pPr>
        <w:jc w:val="both"/>
        <w:rPr>
          <w:rFonts w:ascii="Calibri" w:hAnsi="Calibri" w:cs="Calibri"/>
          <w:sz w:val="22"/>
          <w:szCs w:val="22"/>
        </w:rPr>
      </w:pPr>
      <w:r w:rsidRPr="0042703E">
        <w:rPr>
          <w:rFonts w:ascii="Calibri" w:hAnsi="Calibri" w:eastAsia="Times New Roman" w:cs="Calibri"/>
          <w:sz w:val="22"/>
          <w:szCs w:val="22"/>
          <w:bdr w:val="none" w:color="auto" w:sz="0" w:space="0"/>
        </w:rPr>
        <w:t>Modelo y Número de serial IMEI del equipo recibido:  _____________________________________</w:t>
      </w:r>
    </w:p>
    <w:p w:rsidRPr="0042703E" w:rsidR="00CB1CAB" w:rsidP="00BF36F2" w:rsidRDefault="00CB1CAB" w14:paraId="71E9F7D5" w14:textId="3CCBC777">
      <w:pPr>
        <w:ind w:left="144"/>
        <w:rPr>
          <w:rFonts w:ascii="Calibri" w:hAnsi="Calibri" w:cs="Calibri"/>
          <w:sz w:val="22"/>
          <w:szCs w:val="22"/>
        </w:rPr>
      </w:pPr>
    </w:p>
    <w:sectPr w:rsidRPr="0042703E" w:rsidR="00CB1CAB" w:rsidSect="00BF36F2">
      <w:headerReference w:type="default" r:id="rId10"/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DB7" w:rsidRDefault="00CE3DB7" w14:paraId="3CDAA20D" w14:textId="77777777">
      <w:r>
        <w:separator/>
      </w:r>
    </w:p>
  </w:endnote>
  <w:endnote w:type="continuationSeparator" w:id="0">
    <w:p w:rsidR="00CE3DB7" w:rsidRDefault="00CE3DB7" w14:paraId="2EE5CCD1" w14:textId="77777777">
      <w:r>
        <w:continuationSeparator/>
      </w:r>
    </w:p>
  </w:endnote>
  <w:endnote w:type="continuationNotice" w:id="1">
    <w:p w:rsidR="00CE3DB7" w:rsidRDefault="00CE3DB7" w14:paraId="3467D5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DB7" w:rsidRDefault="00CE3DB7" w14:paraId="5C915498" w14:textId="77777777">
      <w:r>
        <w:separator/>
      </w:r>
    </w:p>
  </w:footnote>
  <w:footnote w:type="continuationSeparator" w:id="0">
    <w:p w:rsidR="00CE3DB7" w:rsidRDefault="00CE3DB7" w14:paraId="661F60F5" w14:textId="77777777">
      <w:r>
        <w:continuationSeparator/>
      </w:r>
    </w:p>
  </w:footnote>
  <w:footnote w:type="continuationNotice" w:id="1">
    <w:p w:rsidR="00CE3DB7" w:rsidRDefault="00CE3DB7" w14:paraId="50307EB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640E6" w:rsidR="007E0188" w:rsidP="00E640E6" w:rsidRDefault="00E640E6" w14:paraId="0C637156" w14:textId="4FFC48FD">
    <w:pPr>
      <w:pStyle w:val="Header"/>
    </w:pPr>
    <w:r w:rsidRPr="00E640E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43A"/>
    <w:multiLevelType w:val="hybridMultilevel"/>
    <w:tmpl w:val="17404684"/>
    <w:styleLink w:val="Estiloimportado1"/>
    <w:lvl w:ilvl="0" w:tplc="C43A7FC6">
      <w:start w:val="1"/>
      <w:numFmt w:val="bullet"/>
      <w:lvlText w:val="·"/>
      <w:lvlJc w:val="left"/>
      <w:pPr>
        <w:tabs>
          <w:tab w:val="left" w:pos="720"/>
          <w:tab w:val="num" w:pos="1440"/>
        </w:tabs>
        <w:ind w:left="1080" w:firstLine="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C9C2936">
      <w:start w:val="1"/>
      <w:numFmt w:val="bullet"/>
      <w:lvlText w:val="o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67095F4">
      <w:start w:val="1"/>
      <w:numFmt w:val="bullet"/>
      <w:lvlText w:val="▪"/>
      <w:lvlJc w:val="left"/>
      <w:pPr>
        <w:tabs>
          <w:tab w:val="left" w:pos="720"/>
          <w:tab w:val="num" w:pos="2880"/>
        </w:tabs>
        <w:ind w:left="25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636F1A8">
      <w:start w:val="1"/>
      <w:numFmt w:val="bullet"/>
      <w:lvlText w:val="▪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30685C2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A4C24EA">
      <w:start w:val="1"/>
      <w:numFmt w:val="bullet"/>
      <w:lvlText w:val="▪"/>
      <w:lvlJc w:val="left"/>
      <w:pPr>
        <w:tabs>
          <w:tab w:val="left" w:pos="720"/>
          <w:tab w:val="num" w:pos="5040"/>
        </w:tabs>
        <w:ind w:left="468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80E2578">
      <w:start w:val="1"/>
      <w:numFmt w:val="bullet"/>
      <w:lvlText w:val="▪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4689E50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652AAB0">
      <w:start w:val="1"/>
      <w:numFmt w:val="bullet"/>
      <w:lvlText w:val="▪"/>
      <w:lvlJc w:val="left"/>
      <w:pPr>
        <w:tabs>
          <w:tab w:val="left" w:pos="720"/>
          <w:tab w:val="num" w:pos="7200"/>
        </w:tabs>
        <w:ind w:left="684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184E1011"/>
    <w:multiLevelType w:val="hybridMultilevel"/>
    <w:tmpl w:val="33802D1A"/>
    <w:lvl w:ilvl="0" w:tplc="04090001">
      <w:start w:val="1"/>
      <w:numFmt w:val="bullet"/>
      <w:lvlText w:val=""/>
      <w:lvlJc w:val="left"/>
      <w:pPr>
        <w:ind w:left="12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hint="default" w:ascii="Wingdings" w:hAnsi="Wingdings"/>
      </w:rPr>
    </w:lvl>
  </w:abstractNum>
  <w:abstractNum w:abstractNumId="2" w15:restartNumberingAfterBreak="0">
    <w:nsid w:val="279779F6"/>
    <w:multiLevelType w:val="hybridMultilevel"/>
    <w:tmpl w:val="57629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87016"/>
    <w:multiLevelType w:val="hybridMultilevel"/>
    <w:tmpl w:val="99C822DA"/>
    <w:styleLink w:val="Estiloimportado2"/>
    <w:lvl w:ilvl="0" w:tplc="91DE68FC">
      <w:start w:val="1"/>
      <w:numFmt w:val="bullet"/>
      <w:lvlText w:val="·"/>
      <w:lvlJc w:val="left"/>
      <w:pPr>
        <w:tabs>
          <w:tab w:val="left" w:pos="720"/>
          <w:tab w:val="num" w:pos="1440"/>
        </w:tabs>
        <w:ind w:left="1080" w:firstLine="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F9C33D4">
      <w:start w:val="1"/>
      <w:numFmt w:val="bullet"/>
      <w:lvlText w:val="o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BC6A452">
      <w:start w:val="1"/>
      <w:numFmt w:val="bullet"/>
      <w:lvlText w:val="▪"/>
      <w:lvlJc w:val="left"/>
      <w:pPr>
        <w:tabs>
          <w:tab w:val="left" w:pos="720"/>
          <w:tab w:val="num" w:pos="2880"/>
        </w:tabs>
        <w:ind w:left="25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EBE083A">
      <w:start w:val="1"/>
      <w:numFmt w:val="bullet"/>
      <w:lvlText w:val="▪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B70BE22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79E90EC">
      <w:start w:val="1"/>
      <w:numFmt w:val="bullet"/>
      <w:lvlText w:val="▪"/>
      <w:lvlJc w:val="left"/>
      <w:pPr>
        <w:tabs>
          <w:tab w:val="left" w:pos="720"/>
          <w:tab w:val="num" w:pos="5040"/>
        </w:tabs>
        <w:ind w:left="468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D828ED2">
      <w:start w:val="1"/>
      <w:numFmt w:val="bullet"/>
      <w:lvlText w:val="▪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0EA8FE2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28A36C0">
      <w:start w:val="1"/>
      <w:numFmt w:val="bullet"/>
      <w:lvlText w:val="▪"/>
      <w:lvlJc w:val="left"/>
      <w:pPr>
        <w:tabs>
          <w:tab w:val="left" w:pos="720"/>
          <w:tab w:val="num" w:pos="7200"/>
        </w:tabs>
        <w:ind w:left="684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54F21363"/>
    <w:multiLevelType w:val="hybridMultilevel"/>
    <w:tmpl w:val="A0209A06"/>
    <w:lvl w:ilvl="0" w:tplc="04090019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6920385B"/>
    <w:multiLevelType w:val="hybridMultilevel"/>
    <w:tmpl w:val="5E8A2A90"/>
    <w:lvl w:ilvl="0" w:tplc="04090019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6C955810"/>
    <w:multiLevelType w:val="hybridMultilevel"/>
    <w:tmpl w:val="16DC4B9C"/>
    <w:lvl w:ilvl="0" w:tplc="857080D6">
      <w:start w:val="8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132EA"/>
    <w:multiLevelType w:val="hybridMultilevel"/>
    <w:tmpl w:val="F4CE4322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35484367">
    <w:abstractNumId w:val="0"/>
  </w:num>
  <w:num w:numId="2" w16cid:durableId="158279143">
    <w:abstractNumId w:val="3"/>
  </w:num>
  <w:num w:numId="3" w16cid:durableId="1487161697">
    <w:abstractNumId w:val="6"/>
  </w:num>
  <w:num w:numId="4" w16cid:durableId="404378348">
    <w:abstractNumId w:val="7"/>
  </w:num>
  <w:num w:numId="5" w16cid:durableId="1612275763">
    <w:abstractNumId w:val="4"/>
  </w:num>
  <w:num w:numId="6" w16cid:durableId="1972442016">
    <w:abstractNumId w:val="1"/>
  </w:num>
  <w:num w:numId="7" w16cid:durableId="1818299982">
    <w:abstractNumId w:val="5"/>
  </w:num>
  <w:num w:numId="8" w16cid:durableId="386954915">
    <w:abstractNumId w:val="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attachedTemplate r:id="rId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03"/>
    <w:rsid w:val="00000067"/>
    <w:rsid w:val="00002FDF"/>
    <w:rsid w:val="00004454"/>
    <w:rsid w:val="00011FF4"/>
    <w:rsid w:val="0001406A"/>
    <w:rsid w:val="000156EA"/>
    <w:rsid w:val="000267EA"/>
    <w:rsid w:val="00031DD1"/>
    <w:rsid w:val="0004644A"/>
    <w:rsid w:val="00057625"/>
    <w:rsid w:val="00060E84"/>
    <w:rsid w:val="00076F3D"/>
    <w:rsid w:val="00080E43"/>
    <w:rsid w:val="0008303B"/>
    <w:rsid w:val="00085661"/>
    <w:rsid w:val="00093ECB"/>
    <w:rsid w:val="000958C4"/>
    <w:rsid w:val="0009649A"/>
    <w:rsid w:val="000A2E35"/>
    <w:rsid w:val="000A352C"/>
    <w:rsid w:val="000A7714"/>
    <w:rsid w:val="000B2F5E"/>
    <w:rsid w:val="000B5AD3"/>
    <w:rsid w:val="000B5EB9"/>
    <w:rsid w:val="000C3478"/>
    <w:rsid w:val="000C5CDD"/>
    <w:rsid w:val="000D587E"/>
    <w:rsid w:val="000E2CB8"/>
    <w:rsid w:val="000F2ADE"/>
    <w:rsid w:val="000F2E33"/>
    <w:rsid w:val="000F4F8C"/>
    <w:rsid w:val="00100954"/>
    <w:rsid w:val="00103B5F"/>
    <w:rsid w:val="00107BE1"/>
    <w:rsid w:val="00110558"/>
    <w:rsid w:val="0011130F"/>
    <w:rsid w:val="00113CCA"/>
    <w:rsid w:val="00114739"/>
    <w:rsid w:val="00130E03"/>
    <w:rsid w:val="00131921"/>
    <w:rsid w:val="0013402F"/>
    <w:rsid w:val="0013514E"/>
    <w:rsid w:val="0014205A"/>
    <w:rsid w:val="00144038"/>
    <w:rsid w:val="0014D3FD"/>
    <w:rsid w:val="001550ED"/>
    <w:rsid w:val="001662E4"/>
    <w:rsid w:val="00170034"/>
    <w:rsid w:val="00183FE2"/>
    <w:rsid w:val="001A44AD"/>
    <w:rsid w:val="001A4A55"/>
    <w:rsid w:val="001B37BB"/>
    <w:rsid w:val="001B3DA6"/>
    <w:rsid w:val="001C704E"/>
    <w:rsid w:val="001D0102"/>
    <w:rsid w:val="001D071E"/>
    <w:rsid w:val="001D0A1D"/>
    <w:rsid w:val="001D29CA"/>
    <w:rsid w:val="001D34B2"/>
    <w:rsid w:val="001D538F"/>
    <w:rsid w:val="001E23DF"/>
    <w:rsid w:val="001E2DF7"/>
    <w:rsid w:val="001E656F"/>
    <w:rsid w:val="001E6973"/>
    <w:rsid w:val="001F0904"/>
    <w:rsid w:val="001F3B66"/>
    <w:rsid w:val="00202D4D"/>
    <w:rsid w:val="00214919"/>
    <w:rsid w:val="00227DFB"/>
    <w:rsid w:val="00232332"/>
    <w:rsid w:val="00234750"/>
    <w:rsid w:val="0023685D"/>
    <w:rsid w:val="0024243A"/>
    <w:rsid w:val="002450F3"/>
    <w:rsid w:val="0025529D"/>
    <w:rsid w:val="0025586E"/>
    <w:rsid w:val="00260F6E"/>
    <w:rsid w:val="00262D95"/>
    <w:rsid w:val="0026465B"/>
    <w:rsid w:val="00266AB2"/>
    <w:rsid w:val="00266F51"/>
    <w:rsid w:val="002702F3"/>
    <w:rsid w:val="0027618B"/>
    <w:rsid w:val="00276812"/>
    <w:rsid w:val="00281195"/>
    <w:rsid w:val="00282B59"/>
    <w:rsid w:val="00285519"/>
    <w:rsid w:val="00285DFA"/>
    <w:rsid w:val="00290FFE"/>
    <w:rsid w:val="002A14C0"/>
    <w:rsid w:val="002B3FDE"/>
    <w:rsid w:val="002B43A1"/>
    <w:rsid w:val="002B4703"/>
    <w:rsid w:val="002D3965"/>
    <w:rsid w:val="002D4A77"/>
    <w:rsid w:val="002D6177"/>
    <w:rsid w:val="002E21FA"/>
    <w:rsid w:val="002E79DE"/>
    <w:rsid w:val="002F7019"/>
    <w:rsid w:val="003014A7"/>
    <w:rsid w:val="003076E8"/>
    <w:rsid w:val="003121DF"/>
    <w:rsid w:val="0032003A"/>
    <w:rsid w:val="00321D44"/>
    <w:rsid w:val="00346B68"/>
    <w:rsid w:val="003475C7"/>
    <w:rsid w:val="00360E21"/>
    <w:rsid w:val="00363B75"/>
    <w:rsid w:val="00364E13"/>
    <w:rsid w:val="00366ED1"/>
    <w:rsid w:val="003679B1"/>
    <w:rsid w:val="003718EA"/>
    <w:rsid w:val="003845C7"/>
    <w:rsid w:val="003A2E28"/>
    <w:rsid w:val="003A352D"/>
    <w:rsid w:val="003A3A87"/>
    <w:rsid w:val="003A67B9"/>
    <w:rsid w:val="003A71E7"/>
    <w:rsid w:val="003B3B3B"/>
    <w:rsid w:val="003B6203"/>
    <w:rsid w:val="003C4D32"/>
    <w:rsid w:val="003D13C9"/>
    <w:rsid w:val="003D186E"/>
    <w:rsid w:val="003D4930"/>
    <w:rsid w:val="003E5936"/>
    <w:rsid w:val="003E7164"/>
    <w:rsid w:val="00402E48"/>
    <w:rsid w:val="00413A32"/>
    <w:rsid w:val="004225A1"/>
    <w:rsid w:val="004243D7"/>
    <w:rsid w:val="0042703E"/>
    <w:rsid w:val="00443751"/>
    <w:rsid w:val="00447044"/>
    <w:rsid w:val="00453D85"/>
    <w:rsid w:val="0045596B"/>
    <w:rsid w:val="00455DBB"/>
    <w:rsid w:val="00457A46"/>
    <w:rsid w:val="0046135C"/>
    <w:rsid w:val="00464612"/>
    <w:rsid w:val="004743E4"/>
    <w:rsid w:val="00475336"/>
    <w:rsid w:val="004878B7"/>
    <w:rsid w:val="00494F1F"/>
    <w:rsid w:val="00495714"/>
    <w:rsid w:val="004A7D4B"/>
    <w:rsid w:val="004B0F9B"/>
    <w:rsid w:val="004B349D"/>
    <w:rsid w:val="004B4DF0"/>
    <w:rsid w:val="004C231E"/>
    <w:rsid w:val="004C334E"/>
    <w:rsid w:val="004C47A4"/>
    <w:rsid w:val="004D113F"/>
    <w:rsid w:val="004D2763"/>
    <w:rsid w:val="004E43B1"/>
    <w:rsid w:val="004E4D9D"/>
    <w:rsid w:val="004E4E2A"/>
    <w:rsid w:val="004E7013"/>
    <w:rsid w:val="004F033E"/>
    <w:rsid w:val="004F6169"/>
    <w:rsid w:val="00504DCE"/>
    <w:rsid w:val="005051EF"/>
    <w:rsid w:val="005073F0"/>
    <w:rsid w:val="0051465B"/>
    <w:rsid w:val="00514DA1"/>
    <w:rsid w:val="00520470"/>
    <w:rsid w:val="00520B79"/>
    <w:rsid w:val="00524F4F"/>
    <w:rsid w:val="00526599"/>
    <w:rsid w:val="005279E1"/>
    <w:rsid w:val="00534016"/>
    <w:rsid w:val="00535696"/>
    <w:rsid w:val="0053712C"/>
    <w:rsid w:val="00537451"/>
    <w:rsid w:val="005475DA"/>
    <w:rsid w:val="005821BD"/>
    <w:rsid w:val="00593B3D"/>
    <w:rsid w:val="005A2213"/>
    <w:rsid w:val="005B2ECA"/>
    <w:rsid w:val="005B499F"/>
    <w:rsid w:val="005B555B"/>
    <w:rsid w:val="005C2513"/>
    <w:rsid w:val="005C27D6"/>
    <w:rsid w:val="005C3DAD"/>
    <w:rsid w:val="005C57BC"/>
    <w:rsid w:val="005D5629"/>
    <w:rsid w:val="005D5FD4"/>
    <w:rsid w:val="005D66C4"/>
    <w:rsid w:val="005E0CD8"/>
    <w:rsid w:val="005E2182"/>
    <w:rsid w:val="005F363B"/>
    <w:rsid w:val="005F4DDC"/>
    <w:rsid w:val="00604931"/>
    <w:rsid w:val="00610C27"/>
    <w:rsid w:val="00611CA3"/>
    <w:rsid w:val="00617D7C"/>
    <w:rsid w:val="00620A78"/>
    <w:rsid w:val="00624291"/>
    <w:rsid w:val="006305EF"/>
    <w:rsid w:val="0063157D"/>
    <w:rsid w:val="006315BB"/>
    <w:rsid w:val="00637818"/>
    <w:rsid w:val="00662DA2"/>
    <w:rsid w:val="0066393D"/>
    <w:rsid w:val="00665107"/>
    <w:rsid w:val="00667B66"/>
    <w:rsid w:val="00691395"/>
    <w:rsid w:val="006A03AB"/>
    <w:rsid w:val="006A6450"/>
    <w:rsid w:val="006B51D7"/>
    <w:rsid w:val="006B5387"/>
    <w:rsid w:val="006C3DD1"/>
    <w:rsid w:val="006C69A0"/>
    <w:rsid w:val="006C76A8"/>
    <w:rsid w:val="006C7838"/>
    <w:rsid w:val="006C7D36"/>
    <w:rsid w:val="006D0198"/>
    <w:rsid w:val="006D0AD3"/>
    <w:rsid w:val="006D254C"/>
    <w:rsid w:val="006D6E08"/>
    <w:rsid w:val="006E4539"/>
    <w:rsid w:val="006E7C3D"/>
    <w:rsid w:val="006F0E53"/>
    <w:rsid w:val="006F2382"/>
    <w:rsid w:val="006F6A2B"/>
    <w:rsid w:val="00714377"/>
    <w:rsid w:val="00715EC8"/>
    <w:rsid w:val="00720A17"/>
    <w:rsid w:val="007219D2"/>
    <w:rsid w:val="00733361"/>
    <w:rsid w:val="00740159"/>
    <w:rsid w:val="00752AD1"/>
    <w:rsid w:val="007613CF"/>
    <w:rsid w:val="007617AC"/>
    <w:rsid w:val="0076421F"/>
    <w:rsid w:val="007663FE"/>
    <w:rsid w:val="007822CF"/>
    <w:rsid w:val="00782396"/>
    <w:rsid w:val="00786155"/>
    <w:rsid w:val="00790E18"/>
    <w:rsid w:val="00793F7B"/>
    <w:rsid w:val="007944D3"/>
    <w:rsid w:val="00794D84"/>
    <w:rsid w:val="007A1F78"/>
    <w:rsid w:val="007A4D4E"/>
    <w:rsid w:val="007B55BD"/>
    <w:rsid w:val="007B7500"/>
    <w:rsid w:val="007C01F1"/>
    <w:rsid w:val="007C0F75"/>
    <w:rsid w:val="007C24B2"/>
    <w:rsid w:val="007E0188"/>
    <w:rsid w:val="007E2B00"/>
    <w:rsid w:val="007E5150"/>
    <w:rsid w:val="007F28ED"/>
    <w:rsid w:val="007F5D4C"/>
    <w:rsid w:val="007F756F"/>
    <w:rsid w:val="008044CC"/>
    <w:rsid w:val="00813C24"/>
    <w:rsid w:val="0081705F"/>
    <w:rsid w:val="00817AD2"/>
    <w:rsid w:val="00822227"/>
    <w:rsid w:val="00826080"/>
    <w:rsid w:val="00851FD6"/>
    <w:rsid w:val="00853AB7"/>
    <w:rsid w:val="008554AE"/>
    <w:rsid w:val="008616D0"/>
    <w:rsid w:val="00862850"/>
    <w:rsid w:val="008708A2"/>
    <w:rsid w:val="008769AF"/>
    <w:rsid w:val="008862B2"/>
    <w:rsid w:val="00886343"/>
    <w:rsid w:val="00894CCA"/>
    <w:rsid w:val="0089520D"/>
    <w:rsid w:val="00896C86"/>
    <w:rsid w:val="008A6962"/>
    <w:rsid w:val="008B46F8"/>
    <w:rsid w:val="008B7B80"/>
    <w:rsid w:val="008C16CB"/>
    <w:rsid w:val="008C3527"/>
    <w:rsid w:val="008C47B6"/>
    <w:rsid w:val="008D5698"/>
    <w:rsid w:val="009070B8"/>
    <w:rsid w:val="00924D9C"/>
    <w:rsid w:val="00932598"/>
    <w:rsid w:val="00936C3C"/>
    <w:rsid w:val="009433AC"/>
    <w:rsid w:val="00951234"/>
    <w:rsid w:val="00963692"/>
    <w:rsid w:val="00971DAF"/>
    <w:rsid w:val="009828DC"/>
    <w:rsid w:val="00985615"/>
    <w:rsid w:val="00990F74"/>
    <w:rsid w:val="009A166E"/>
    <w:rsid w:val="009A2270"/>
    <w:rsid w:val="009A689F"/>
    <w:rsid w:val="009B1F01"/>
    <w:rsid w:val="009B7B06"/>
    <w:rsid w:val="009C61E0"/>
    <w:rsid w:val="009D091A"/>
    <w:rsid w:val="009D0FC3"/>
    <w:rsid w:val="009D6462"/>
    <w:rsid w:val="009E01FE"/>
    <w:rsid w:val="009E1A74"/>
    <w:rsid w:val="009E1C81"/>
    <w:rsid w:val="009E293A"/>
    <w:rsid w:val="009E354D"/>
    <w:rsid w:val="009F219C"/>
    <w:rsid w:val="009F3072"/>
    <w:rsid w:val="00A032CD"/>
    <w:rsid w:val="00A0335E"/>
    <w:rsid w:val="00A130DC"/>
    <w:rsid w:val="00A134D4"/>
    <w:rsid w:val="00A14B59"/>
    <w:rsid w:val="00A164B3"/>
    <w:rsid w:val="00A2340B"/>
    <w:rsid w:val="00A2751A"/>
    <w:rsid w:val="00A354DE"/>
    <w:rsid w:val="00A46AD8"/>
    <w:rsid w:val="00A478A7"/>
    <w:rsid w:val="00A54364"/>
    <w:rsid w:val="00A6717A"/>
    <w:rsid w:val="00A71737"/>
    <w:rsid w:val="00A74931"/>
    <w:rsid w:val="00A76CD9"/>
    <w:rsid w:val="00A81A9E"/>
    <w:rsid w:val="00A8661D"/>
    <w:rsid w:val="00AB17D7"/>
    <w:rsid w:val="00AB3FFF"/>
    <w:rsid w:val="00AB79C6"/>
    <w:rsid w:val="00AC0F6D"/>
    <w:rsid w:val="00AC356C"/>
    <w:rsid w:val="00AC7580"/>
    <w:rsid w:val="00AD210F"/>
    <w:rsid w:val="00AD7529"/>
    <w:rsid w:val="00AE4E97"/>
    <w:rsid w:val="00AF41A9"/>
    <w:rsid w:val="00AF62FD"/>
    <w:rsid w:val="00B04FC1"/>
    <w:rsid w:val="00B1000E"/>
    <w:rsid w:val="00B14A92"/>
    <w:rsid w:val="00B23870"/>
    <w:rsid w:val="00B30DEA"/>
    <w:rsid w:val="00B40437"/>
    <w:rsid w:val="00B508FE"/>
    <w:rsid w:val="00B50E4F"/>
    <w:rsid w:val="00B5222A"/>
    <w:rsid w:val="00B55A09"/>
    <w:rsid w:val="00B55B1F"/>
    <w:rsid w:val="00B67F29"/>
    <w:rsid w:val="00B70203"/>
    <w:rsid w:val="00B721CC"/>
    <w:rsid w:val="00B73739"/>
    <w:rsid w:val="00B8223F"/>
    <w:rsid w:val="00B91974"/>
    <w:rsid w:val="00B97478"/>
    <w:rsid w:val="00B97E32"/>
    <w:rsid w:val="00BA2251"/>
    <w:rsid w:val="00BC3C30"/>
    <w:rsid w:val="00BD1E89"/>
    <w:rsid w:val="00BD2C0B"/>
    <w:rsid w:val="00BD6EF1"/>
    <w:rsid w:val="00BF36F2"/>
    <w:rsid w:val="00C00CCD"/>
    <w:rsid w:val="00C0598D"/>
    <w:rsid w:val="00C0633D"/>
    <w:rsid w:val="00C12860"/>
    <w:rsid w:val="00C16F7F"/>
    <w:rsid w:val="00C3059F"/>
    <w:rsid w:val="00C32802"/>
    <w:rsid w:val="00C32F05"/>
    <w:rsid w:val="00C371D9"/>
    <w:rsid w:val="00C377AD"/>
    <w:rsid w:val="00C451F2"/>
    <w:rsid w:val="00C52D02"/>
    <w:rsid w:val="00C553A7"/>
    <w:rsid w:val="00C5758D"/>
    <w:rsid w:val="00C576AD"/>
    <w:rsid w:val="00C64E60"/>
    <w:rsid w:val="00C67DC7"/>
    <w:rsid w:val="00C711E3"/>
    <w:rsid w:val="00C72545"/>
    <w:rsid w:val="00C8096A"/>
    <w:rsid w:val="00C80A9C"/>
    <w:rsid w:val="00C86CD3"/>
    <w:rsid w:val="00C923A4"/>
    <w:rsid w:val="00C93D99"/>
    <w:rsid w:val="00CB0FB9"/>
    <w:rsid w:val="00CB1CAB"/>
    <w:rsid w:val="00CB2643"/>
    <w:rsid w:val="00CD202B"/>
    <w:rsid w:val="00CD566B"/>
    <w:rsid w:val="00CD7CA6"/>
    <w:rsid w:val="00CE032B"/>
    <w:rsid w:val="00CE378A"/>
    <w:rsid w:val="00CE3DB7"/>
    <w:rsid w:val="00CE66B2"/>
    <w:rsid w:val="00CE7C71"/>
    <w:rsid w:val="00CE7CA5"/>
    <w:rsid w:val="00CF078E"/>
    <w:rsid w:val="00D0428E"/>
    <w:rsid w:val="00D10FDA"/>
    <w:rsid w:val="00D22CCC"/>
    <w:rsid w:val="00D3728F"/>
    <w:rsid w:val="00D42B50"/>
    <w:rsid w:val="00D447CB"/>
    <w:rsid w:val="00D525FF"/>
    <w:rsid w:val="00D80B72"/>
    <w:rsid w:val="00D81CF9"/>
    <w:rsid w:val="00D84D6F"/>
    <w:rsid w:val="00D87230"/>
    <w:rsid w:val="00D926E3"/>
    <w:rsid w:val="00DA02F0"/>
    <w:rsid w:val="00DB2849"/>
    <w:rsid w:val="00DB3052"/>
    <w:rsid w:val="00DB60E0"/>
    <w:rsid w:val="00DB7E6D"/>
    <w:rsid w:val="00DC7A39"/>
    <w:rsid w:val="00DC7C62"/>
    <w:rsid w:val="00DD4D8C"/>
    <w:rsid w:val="00DE016E"/>
    <w:rsid w:val="00DE0537"/>
    <w:rsid w:val="00E046AC"/>
    <w:rsid w:val="00E2040D"/>
    <w:rsid w:val="00E423D6"/>
    <w:rsid w:val="00E42D14"/>
    <w:rsid w:val="00E46877"/>
    <w:rsid w:val="00E46A71"/>
    <w:rsid w:val="00E46F7C"/>
    <w:rsid w:val="00E52328"/>
    <w:rsid w:val="00E52513"/>
    <w:rsid w:val="00E546C6"/>
    <w:rsid w:val="00E56E33"/>
    <w:rsid w:val="00E60595"/>
    <w:rsid w:val="00E61AE8"/>
    <w:rsid w:val="00E640E6"/>
    <w:rsid w:val="00E7188D"/>
    <w:rsid w:val="00E73577"/>
    <w:rsid w:val="00E74554"/>
    <w:rsid w:val="00E76351"/>
    <w:rsid w:val="00E8698F"/>
    <w:rsid w:val="00E95FA7"/>
    <w:rsid w:val="00E96E06"/>
    <w:rsid w:val="00EA3112"/>
    <w:rsid w:val="00EA3166"/>
    <w:rsid w:val="00EA3753"/>
    <w:rsid w:val="00EA72B3"/>
    <w:rsid w:val="00EA7E01"/>
    <w:rsid w:val="00EB2657"/>
    <w:rsid w:val="00EC2CC3"/>
    <w:rsid w:val="00ED468E"/>
    <w:rsid w:val="00ED6E6A"/>
    <w:rsid w:val="00EE0A96"/>
    <w:rsid w:val="00F01848"/>
    <w:rsid w:val="00F0770D"/>
    <w:rsid w:val="00F10330"/>
    <w:rsid w:val="00F127B7"/>
    <w:rsid w:val="00F14F5A"/>
    <w:rsid w:val="00F227DC"/>
    <w:rsid w:val="00F23D74"/>
    <w:rsid w:val="00F24A85"/>
    <w:rsid w:val="00F24E62"/>
    <w:rsid w:val="00F27F34"/>
    <w:rsid w:val="00F33029"/>
    <w:rsid w:val="00F35DC5"/>
    <w:rsid w:val="00F42E2B"/>
    <w:rsid w:val="00F45C81"/>
    <w:rsid w:val="00F46C4E"/>
    <w:rsid w:val="00F70185"/>
    <w:rsid w:val="00F75616"/>
    <w:rsid w:val="00F87942"/>
    <w:rsid w:val="00FA046E"/>
    <w:rsid w:val="00FB181D"/>
    <w:rsid w:val="00FC5655"/>
    <w:rsid w:val="00FC7812"/>
    <w:rsid w:val="00FD1218"/>
    <w:rsid w:val="00FD3DA6"/>
    <w:rsid w:val="00FD46E0"/>
    <w:rsid w:val="00FD6F10"/>
    <w:rsid w:val="00FE34F0"/>
    <w:rsid w:val="00FE6686"/>
    <w:rsid w:val="00FE77BB"/>
    <w:rsid w:val="00FF2726"/>
    <w:rsid w:val="03081A85"/>
    <w:rsid w:val="04161D4D"/>
    <w:rsid w:val="059E3850"/>
    <w:rsid w:val="087E19C1"/>
    <w:rsid w:val="0C252785"/>
    <w:rsid w:val="10EE5CA4"/>
    <w:rsid w:val="114AE317"/>
    <w:rsid w:val="16917F96"/>
    <w:rsid w:val="176D4EC9"/>
    <w:rsid w:val="1EDE208F"/>
    <w:rsid w:val="24F745F8"/>
    <w:rsid w:val="276C02F6"/>
    <w:rsid w:val="2A079FE5"/>
    <w:rsid w:val="2A988D36"/>
    <w:rsid w:val="2BB357F8"/>
    <w:rsid w:val="2C64C91B"/>
    <w:rsid w:val="2CB399F7"/>
    <w:rsid w:val="2DC76581"/>
    <w:rsid w:val="2EA4806D"/>
    <w:rsid w:val="2F460291"/>
    <w:rsid w:val="30180B39"/>
    <w:rsid w:val="30D57BF8"/>
    <w:rsid w:val="31DF9CA8"/>
    <w:rsid w:val="34F6E313"/>
    <w:rsid w:val="365E2239"/>
    <w:rsid w:val="3762C864"/>
    <w:rsid w:val="3E08646D"/>
    <w:rsid w:val="3F777D93"/>
    <w:rsid w:val="438CC8B6"/>
    <w:rsid w:val="450B8FEF"/>
    <w:rsid w:val="48489A75"/>
    <w:rsid w:val="4A92C45C"/>
    <w:rsid w:val="4BD07C1A"/>
    <w:rsid w:val="525EAC2A"/>
    <w:rsid w:val="52A8B1E5"/>
    <w:rsid w:val="5773D327"/>
    <w:rsid w:val="57F5A9FB"/>
    <w:rsid w:val="5986491A"/>
    <w:rsid w:val="59EB394C"/>
    <w:rsid w:val="5BE099C7"/>
    <w:rsid w:val="5D32FB67"/>
    <w:rsid w:val="5FF2ABE4"/>
    <w:rsid w:val="603A61D4"/>
    <w:rsid w:val="68987B14"/>
    <w:rsid w:val="6C34ADD2"/>
    <w:rsid w:val="70468F35"/>
    <w:rsid w:val="718246B6"/>
    <w:rsid w:val="72860EC7"/>
    <w:rsid w:val="72CA08F4"/>
    <w:rsid w:val="733CABB8"/>
    <w:rsid w:val="7645F098"/>
    <w:rsid w:val="7FD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D043"/>
  <w15:docId w15:val="{00D66B68-E786-084A-AE4E-4411F4FC0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F7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E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E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1" w:customStyle="1">
    <w:name w:val="Title1"/>
    <w:pPr>
      <w:jc w:val="center"/>
    </w:pPr>
    <w:rPr>
      <w:rFonts w:ascii="Arial" w:hAnsi="Arial" w:cs="Arial Unicode MS"/>
      <w:color w:val="000000"/>
      <w:sz w:val="40"/>
      <w:szCs w:val="40"/>
      <w:u w:color="000000"/>
      <w:lang w:val="es-ES_tradnl"/>
    </w:rPr>
  </w:style>
  <w:style w:type="paragraph" w:styleId="Cabeceraypie" w:customStyle="1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Cuerpo" w:customStyle="1">
    <w:name w:val="Cuerpo"/>
    <w:rPr>
      <w:rFonts w:cs="Arial Unicode MS"/>
      <w:color w:val="000000"/>
      <w:u w:color="000000"/>
    </w:rPr>
  </w:style>
  <w:style w:type="character" w:styleId="Ninguno" w:customStyle="1">
    <w:name w:val="Ninguno"/>
  </w:style>
  <w:style w:type="paragraph" w:styleId="paragraph" w:customStyle="1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styleId="Estiloimportado1" w:customStyle="1">
    <w:name w:val="Estilo importado 1"/>
    <w:pPr>
      <w:numPr>
        <w:numId w:val="1"/>
      </w:numPr>
    </w:pPr>
  </w:style>
  <w:style w:type="numbering" w:styleId="Estiloimportado2" w:customStyle="1">
    <w:name w:val="Estilo importado 2"/>
    <w:pPr>
      <w:numPr>
        <w:numId w:val="2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793F7B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rsid w:val="00793F7B"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4F033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F03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D99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3D9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F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F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F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F8C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4559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3B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0E2CB8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/>
    <w:rsid w:val="00E640E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640E6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ui-provider" w:customStyle="1">
    <w:name w:val="ui-provider"/>
    <w:basedOn w:val="DefaultParagraphFont"/>
    <w:rsid w:val="00E6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ssanova/The%2520Prism%2520Group/Samsung%2520Client%2520Folder%2520-%2520Programa%2520Influenciadores/03%2520Materiales%2520Influencers%25202021/Template%2520Contrato%2520Pagado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BF3C66F9F1E4590003E126A80CE0A" ma:contentTypeVersion="14" ma:contentTypeDescription="Create a new document." ma:contentTypeScope="" ma:versionID="8ab05e860a0f511edd36347dd6814f07">
  <xsd:schema xmlns:xsd="http://www.w3.org/2001/XMLSchema" xmlns:xs="http://www.w3.org/2001/XMLSchema" xmlns:p="http://schemas.microsoft.com/office/2006/metadata/properties" xmlns:ns2="302a89b4-8a07-477b-9c55-09b6e697d13f" xmlns:ns3="ffaa9830-dfbb-443e-bd23-4051cb86f33b" targetNamespace="http://schemas.microsoft.com/office/2006/metadata/properties" ma:root="true" ma:fieldsID="3d9ad08c92da48fc55c58808fbccab1a" ns2:_="" ns3:_="">
    <xsd:import namespace="302a89b4-8a07-477b-9c55-09b6e697d13f"/>
    <xsd:import namespace="ffaa9830-dfbb-443e-bd23-4051cb86f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89b4-8a07-477b-9c55-09b6e697d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e29b41b-c319-4b64-a8a8-291a9a0ed8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a9830-dfbb-443e-bd23-4051cb86f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2a89b4-8a07-477b-9c55-09b6e697d1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458955-ACEE-4D67-AE66-D659D24A2D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7975F-1CB5-4FF0-AA5B-70D179F128BF}"/>
</file>

<file path=customXml/itemProps3.xml><?xml version="1.0" encoding="utf-8"?>
<ds:datastoreItem xmlns:ds="http://schemas.openxmlformats.org/officeDocument/2006/customXml" ds:itemID="{D65255D2-0927-4BDB-9511-89209923580A}">
  <ds:schemaRefs>
    <ds:schemaRef ds:uri="http://schemas.microsoft.com/office/2006/metadata/properties"/>
    <ds:schemaRef ds:uri="http://schemas.microsoft.com/office/infopath/2007/PartnerControls"/>
    <ds:schemaRef ds:uri="302a89b4-8a07-477b-9c55-09b6e697d1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Template%20Contrato%20Pagado.dotx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Diana Villegas</lastModifiedBy>
  <revision>11</revision>
  <lastPrinted>2020-07-22T22:37:00.0000000Z</lastPrinted>
  <dcterms:created xsi:type="dcterms:W3CDTF">2024-06-02T16:44:00.0000000Z</dcterms:created>
  <dcterms:modified xsi:type="dcterms:W3CDTF">2024-08-21T23:05:41.2361650Z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C:\Users\l.espinal\AppData\Local\Packages\Microsoft.MicrosoftEdge_8wekyb3d8bbwe\TempState\Downloads\180621 SL_Product Agreement_Draft L (1).docx</vt:lpwstr>
  </property>
  <property fmtid="{D5CDD505-2E9C-101B-9397-08002B2CF9AE}" pid="4" name="ContentTypeId">
    <vt:lpwstr>0x010100E13BF3C66F9F1E4590003E126A80CE0A</vt:lpwstr>
  </property>
  <property fmtid="{D5CDD505-2E9C-101B-9397-08002B2CF9AE}" pid="5" name="MediaServiceImageTags">
    <vt:lpwstr/>
  </property>
</Properties>
</file>